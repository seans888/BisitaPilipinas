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F16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BE924A" wp14:editId="07FF07D7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29B3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27F37D7D" w14:textId="77777777" w:rsidR="00AC1680" w:rsidRDefault="00E93832" w:rsidP="00AC1680">
      <w:pPr>
        <w:spacing w:before="120" w:after="120"/>
        <w:jc w:val="center"/>
      </w:pPr>
      <w:r>
        <w:pict w14:anchorId="5DDC6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4321E67F" w14:textId="2DE9F0D5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A66CDE">
        <w:rPr>
          <w:rFonts w:cs="Arial"/>
          <w:b/>
          <w:sz w:val="22"/>
          <w:szCs w:val="22"/>
        </w:rPr>
        <w:t xml:space="preserve"> </w:t>
      </w:r>
      <w:r w:rsidR="00A66CDE" w:rsidRPr="00A66CDE">
        <w:rPr>
          <w:rFonts w:cs="Arial"/>
          <w:bCs/>
          <w:sz w:val="22"/>
          <w:szCs w:val="22"/>
        </w:rPr>
        <w:t>APC Violation System</w:t>
      </w:r>
      <w:r w:rsidRPr="00A66CDE">
        <w:rPr>
          <w:rFonts w:cs="Arial"/>
          <w:bCs/>
          <w:sz w:val="22"/>
          <w:szCs w:val="22"/>
        </w:rPr>
        <w:tab/>
      </w:r>
    </w:p>
    <w:p w14:paraId="069477EC" w14:textId="6D0D0341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66CDE">
        <w:rPr>
          <w:rFonts w:cs="Arial"/>
          <w:sz w:val="22"/>
          <w:szCs w:val="22"/>
        </w:rPr>
        <w:t xml:space="preserve"> SOCIT</w:t>
      </w:r>
    </w:p>
    <w:p w14:paraId="08C94DCA" w14:textId="182C408D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66CDE" w:rsidRPr="00A66CDE">
        <w:rPr>
          <w:rFonts w:cs="Arial"/>
          <w:sz w:val="22"/>
          <w:szCs w:val="22"/>
        </w:rPr>
        <w:t>CSPROJ2 (Applied Project 2)</w:t>
      </w:r>
    </w:p>
    <w:p w14:paraId="2DB9E293" w14:textId="69A07A13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A66CDE">
        <w:rPr>
          <w:rFonts w:cs="Arial"/>
        </w:rPr>
        <w:t xml:space="preserve"> </w:t>
      </w:r>
    </w:p>
    <w:p w14:paraId="4F35F0FA" w14:textId="77777777" w:rsidR="00AC1680" w:rsidRDefault="00E93832" w:rsidP="00AC1680">
      <w:pPr>
        <w:spacing w:before="240" w:after="240"/>
        <w:jc w:val="center"/>
      </w:pPr>
      <w:r>
        <w:pict w14:anchorId="6B511FBC">
          <v:shape id="_x0000_i1026" type="#_x0000_t75" style="width:6in;height:7.2pt" o:hrpct="0" o:hralign="center" o:hr="t">
            <v:imagedata r:id="rId8" o:title="BD10290_"/>
          </v:shape>
        </w:pict>
      </w:r>
    </w:p>
    <w:p w14:paraId="636A7CE9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4E291CC3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746EB89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6C6A80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66CDE" w:rsidRPr="003557E7" w14:paraId="63826106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A414739" w14:textId="4773277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5561C23" w14:textId="27BD0B9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A66CDE" w:rsidRPr="003557E7" w14:paraId="1B988F6D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BD11C1E" w14:textId="1A719AA3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Renz Daryl Gomez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03064D1" w14:textId="13461458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  <w:tr w:rsidR="00A66CDE" w:rsidRPr="003557E7" w14:paraId="33D254CF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6C318D9" w14:textId="02871F2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Dody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59D04EA" w14:textId="14C2007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  <w:tr w:rsidR="00A66CDE" w:rsidRPr="003557E7" w14:paraId="27D15F7C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0C7F771C" w14:textId="2648E394" w:rsidR="00A66CDE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Cristian Andrew Mendoza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1092B5E" w14:textId="554F5BD6" w:rsidR="00A66CDE" w:rsidRPr="00D47302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270C4DD6" w14:textId="77777777" w:rsidR="004C4A05" w:rsidRPr="004656E5" w:rsidRDefault="004C4A05"/>
    <w:p w14:paraId="1E12CCE8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8C26895" w14:textId="77777777" w:rsidTr="000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24BA2A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AAC516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7FBC1A6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6E4F06BD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47398F74" w14:textId="77777777" w:rsidTr="000F5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793EB2" w14:textId="0DD1BE01" w:rsidR="004C4A05" w:rsidRPr="003557E7" w:rsidRDefault="000F5D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E93832">
              <w:rPr>
                <w:rFonts w:cs="Arial"/>
                <w:sz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4666D79B" w14:textId="18C9252D" w:rsidR="004C4A05" w:rsidRPr="003557E7" w:rsidRDefault="000F5D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E93832">
              <w:rPr>
                <w:rFonts w:cs="Arial"/>
                <w:sz w:val="20"/>
              </w:rPr>
              <w:t>9</w:t>
            </w:r>
            <w:r>
              <w:rPr>
                <w:rFonts w:cs="Arial"/>
                <w:sz w:val="20"/>
              </w:rPr>
              <w:t>/</w:t>
            </w:r>
            <w:r w:rsidR="00E93832">
              <w:rPr>
                <w:rFonts w:cs="Arial"/>
                <w:sz w:val="20"/>
              </w:rPr>
              <w:t>04</w:t>
            </w:r>
            <w:r>
              <w:rPr>
                <w:rFonts w:cs="Arial"/>
                <w:sz w:val="20"/>
              </w:rPr>
              <w:t>/2019 to 09/</w:t>
            </w:r>
            <w:r w:rsidR="00E93832"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726A1DD6" w14:textId="587539B2" w:rsidR="004C4A05" w:rsidRPr="003557E7" w:rsidRDefault="00DB63A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  <w:r w:rsidR="00E93832">
              <w:rPr>
                <w:rFonts w:cs="Arial"/>
                <w:sz w:val="20"/>
              </w:rPr>
              <w:t xml:space="preserve"> / Gomez</w:t>
            </w:r>
          </w:p>
        </w:tc>
        <w:tc>
          <w:tcPr>
            <w:tcW w:w="4140" w:type="dxa"/>
            <w:vAlign w:val="center"/>
          </w:tcPr>
          <w:p w14:paraId="19A0C1DA" w14:textId="794D9CD7" w:rsidR="007845AF" w:rsidRPr="00A66CDE" w:rsidRDefault="00E93832" w:rsidP="000F5DA2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Event Table</w:t>
            </w:r>
          </w:p>
        </w:tc>
      </w:tr>
      <w:tr w:rsidR="000F5DA2" w:rsidRPr="003557E7" w14:paraId="68C2C28A" w14:textId="77777777" w:rsidTr="000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6412505" w14:textId="4DA293F4" w:rsidR="000F5DA2" w:rsidRPr="003557E7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E93832">
              <w:rPr>
                <w:rFonts w:cs="Arial"/>
                <w:sz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0C35D60F" w14:textId="68D960F0" w:rsidR="000F5DA2" w:rsidRPr="003557E7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E93832">
              <w:rPr>
                <w:rFonts w:cs="Arial"/>
                <w:sz w:val="20"/>
              </w:rPr>
              <w:t>9</w:t>
            </w:r>
            <w:r>
              <w:rPr>
                <w:rFonts w:cs="Arial"/>
                <w:sz w:val="20"/>
              </w:rPr>
              <w:t>/</w:t>
            </w:r>
            <w:r w:rsidR="00E93832">
              <w:rPr>
                <w:rFonts w:cs="Arial"/>
                <w:sz w:val="20"/>
              </w:rPr>
              <w:t>04</w:t>
            </w:r>
            <w:r>
              <w:rPr>
                <w:rFonts w:cs="Arial"/>
                <w:sz w:val="20"/>
              </w:rPr>
              <w:t>/2019 to 09</w:t>
            </w:r>
            <w:r w:rsidR="00E93832">
              <w:rPr>
                <w:rFonts w:cs="Arial"/>
                <w:sz w:val="20"/>
              </w:rPr>
              <w:t>/10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0861BB7E" w14:textId="27132604" w:rsidR="000F5DA2" w:rsidRPr="003557E7" w:rsidRDefault="00E9383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Gomez / Solomon</w:t>
            </w:r>
          </w:p>
        </w:tc>
        <w:tc>
          <w:tcPr>
            <w:tcW w:w="4140" w:type="dxa"/>
            <w:vAlign w:val="center"/>
          </w:tcPr>
          <w:p w14:paraId="28629389" w14:textId="23FD5338" w:rsidR="000F5DA2" w:rsidRPr="003557E7" w:rsidRDefault="00E93832" w:rsidP="000F5DA2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Case Diagram and Full Description</w:t>
            </w:r>
          </w:p>
        </w:tc>
      </w:tr>
      <w:tr w:rsidR="000F5DA2" w:rsidRPr="003557E7" w14:paraId="17565F0D" w14:textId="77777777" w:rsidTr="000F5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3C9A8AA4" w14:textId="7ACFE3C8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E93832">
              <w:rPr>
                <w:rFonts w:cs="Arial"/>
                <w:sz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0FC588E7" w14:textId="406675E6" w:rsidR="000F5DA2" w:rsidRDefault="00406B0A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E93832">
              <w:rPr>
                <w:rFonts w:cs="Arial"/>
                <w:sz w:val="20"/>
              </w:rPr>
              <w:t>9</w:t>
            </w:r>
            <w:r>
              <w:rPr>
                <w:rFonts w:cs="Arial"/>
                <w:sz w:val="20"/>
              </w:rPr>
              <w:t>/</w:t>
            </w:r>
            <w:r w:rsidR="00E93832">
              <w:rPr>
                <w:rFonts w:cs="Arial"/>
                <w:sz w:val="20"/>
              </w:rPr>
              <w:t>04</w:t>
            </w:r>
            <w:r>
              <w:rPr>
                <w:rFonts w:cs="Arial"/>
                <w:sz w:val="20"/>
              </w:rPr>
              <w:t>/2019 to 09/</w:t>
            </w:r>
            <w:r w:rsidR="00E93832"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2821B8CC" w14:textId="266417EF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</w:p>
        </w:tc>
        <w:tc>
          <w:tcPr>
            <w:tcW w:w="4140" w:type="dxa"/>
            <w:vAlign w:val="center"/>
          </w:tcPr>
          <w:p w14:paraId="30BB2A66" w14:textId="6277769E" w:rsidR="000F5DA2" w:rsidRPr="000F5DA2" w:rsidRDefault="00E93832" w:rsidP="000F5DA2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 Diagram and DFD Lv. 0 and 1</w:t>
            </w:r>
          </w:p>
        </w:tc>
      </w:tr>
      <w:tr w:rsidR="00E93832" w:rsidRPr="003557E7" w14:paraId="58C811A7" w14:textId="77777777" w:rsidTr="000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23223D36" w14:textId="285C1AEC" w:rsidR="00E93832" w:rsidRDefault="00E9383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  <w:vAlign w:val="center"/>
          </w:tcPr>
          <w:p w14:paraId="7392FAAF" w14:textId="15BA224D" w:rsidR="00E93832" w:rsidRDefault="00E9383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09/04/2019 to 09/10/2019</w:t>
            </w:r>
          </w:p>
        </w:tc>
        <w:tc>
          <w:tcPr>
            <w:tcW w:w="1980" w:type="dxa"/>
            <w:vAlign w:val="center"/>
          </w:tcPr>
          <w:p w14:paraId="68A80302" w14:textId="6F0B499B" w:rsidR="00E93832" w:rsidRDefault="00E9383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Mendoza / Solomon</w:t>
            </w:r>
          </w:p>
        </w:tc>
        <w:tc>
          <w:tcPr>
            <w:tcW w:w="4140" w:type="dxa"/>
            <w:vAlign w:val="center"/>
          </w:tcPr>
          <w:p w14:paraId="10885240" w14:textId="6B2A89AC" w:rsidR="00E93832" w:rsidRDefault="00E93832" w:rsidP="000F5DA2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ERD</w:t>
            </w:r>
          </w:p>
        </w:tc>
      </w:tr>
      <w:tr w:rsidR="00E93832" w:rsidRPr="003557E7" w14:paraId="13E30CDB" w14:textId="77777777" w:rsidTr="000F5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3A82E0F3" w14:textId="39D6B48D" w:rsidR="00E93832" w:rsidRDefault="00E9383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  <w:vAlign w:val="center"/>
          </w:tcPr>
          <w:p w14:paraId="49FC9701" w14:textId="57DA599D" w:rsidR="00E93832" w:rsidRDefault="00E9383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E93832">
              <w:rPr>
                <w:rFonts w:cs="Arial"/>
                <w:sz w:val="20"/>
              </w:rPr>
              <w:t>09/04/2019 to 09/10/2019</w:t>
            </w:r>
          </w:p>
        </w:tc>
        <w:tc>
          <w:tcPr>
            <w:tcW w:w="1980" w:type="dxa"/>
            <w:vAlign w:val="center"/>
          </w:tcPr>
          <w:p w14:paraId="7A39DB33" w14:textId="07628DB3" w:rsidR="00E93832" w:rsidRDefault="00E9383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Gomez / Solomon</w:t>
            </w:r>
          </w:p>
        </w:tc>
        <w:tc>
          <w:tcPr>
            <w:tcW w:w="4140" w:type="dxa"/>
            <w:vAlign w:val="center"/>
          </w:tcPr>
          <w:p w14:paraId="189B2B91" w14:textId="051D1BCB" w:rsidR="00E93832" w:rsidRDefault="00E93832" w:rsidP="000F5DA2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 Updates (Both Web and Mobile at the same time)</w:t>
            </w:r>
          </w:p>
        </w:tc>
      </w:tr>
    </w:tbl>
    <w:p w14:paraId="12AE04D2" w14:textId="77777777" w:rsidR="007845AF" w:rsidRPr="00BE141E" w:rsidRDefault="007845AF" w:rsidP="007845AF"/>
    <w:p w14:paraId="38FBBA37" w14:textId="77777777" w:rsidR="007845AF" w:rsidRDefault="007845AF" w:rsidP="007845AF"/>
    <w:p w14:paraId="2C23A639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6EACB52B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72AF1201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4152930B" w14:textId="77777777" w:rsidR="00080D2B" w:rsidRDefault="008F7BF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7DFEF61" w14:textId="77777777" w:rsidR="00080D2B" w:rsidRDefault="008F7BF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04EF22AD" w14:textId="77777777" w:rsidR="00080D2B" w:rsidRDefault="008F7BF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11F06E" w14:textId="77777777" w:rsidR="00080D2B" w:rsidRDefault="008F7BF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7C41A4E4" w14:textId="77777777" w:rsidR="00080D2B" w:rsidRDefault="008F7BF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7D5FC579" w14:textId="77777777" w:rsidR="00080D2B" w:rsidRDefault="008F7BF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5E279C88" w14:textId="77777777" w:rsidR="00080D2B" w:rsidRDefault="008F7BF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0ACE4B3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63C3D58C" w14:textId="33C07C06" w:rsidR="003A1956" w:rsidRDefault="006E3C1A" w:rsidP="006E3C1A">
      <w:pPr>
        <w:pStyle w:val="Heading1"/>
        <w:numPr>
          <w:ilvl w:val="0"/>
          <w:numId w:val="0"/>
        </w:numPr>
        <w:spacing w:before="240" w:after="240"/>
        <w:ind w:left="590"/>
      </w:pPr>
      <w:r>
        <w:t xml:space="preserve"> </w:t>
      </w:r>
      <w:r w:rsidR="00E93832">
        <w:pict w14:anchorId="223B507B">
          <v:shape id="_x0000_i1027" type="#_x0000_t75" style="width:6in;height:7.2pt" o:hrpct="0" o:hralign="center" o:hr="t">
            <v:imagedata r:id="rId8" o:title="BD10290_"/>
          </v:shape>
        </w:pict>
      </w:r>
    </w:p>
    <w:p w14:paraId="6AE4582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6" w:name="_Toc77392558"/>
      <w:r w:rsidRPr="003A1956">
        <w:rPr>
          <w:sz w:val="26"/>
          <w:szCs w:val="26"/>
        </w:rPr>
        <w:t>PROJECT STATUS REPORT TEMPLATE</w:t>
      </w:r>
      <w:bookmarkEnd w:id="16"/>
    </w:p>
    <w:p w14:paraId="0A269756" w14:textId="77777777"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D575E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05886A0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1305EB5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7BDE139A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11A2EF50" w14:textId="44AEA670" w:rsidR="009435EB" w:rsidRPr="009435EB" w:rsidRDefault="006E3C1A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32C386FC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121E50DC" w14:textId="3F5926FC" w:rsidR="00840033" w:rsidRPr="009435EB" w:rsidRDefault="006E3C1A" w:rsidP="009435EB">
            <w:pPr>
              <w:spacing w:before="40" w:after="40"/>
            </w:pPr>
            <w:r>
              <w:t>0</w:t>
            </w:r>
            <w:r w:rsidR="00406B0A">
              <w:t>9</w:t>
            </w:r>
            <w:r>
              <w:t>/</w:t>
            </w:r>
            <w:r w:rsidR="00406B0A">
              <w:t>04</w:t>
            </w:r>
            <w:r>
              <w:t>/2019</w:t>
            </w:r>
          </w:p>
        </w:tc>
        <w:tc>
          <w:tcPr>
            <w:tcW w:w="3020" w:type="dxa"/>
            <w:vAlign w:val="top"/>
          </w:tcPr>
          <w:p w14:paraId="3010BD32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0D3706A0" w14:textId="2F29F645" w:rsidR="00840033" w:rsidRPr="00A951FF" w:rsidRDefault="006E3C1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406B0A">
              <w:t>8</w:t>
            </w:r>
            <w:r>
              <w:t>/</w:t>
            </w:r>
            <w:r w:rsidR="00406B0A">
              <w:t>21</w:t>
            </w:r>
            <w:r>
              <w:t>/2019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</w:t>
            </w:r>
            <w:r w:rsidR="00406B0A">
              <w:t>9</w:t>
            </w:r>
            <w:r>
              <w:t>/</w:t>
            </w:r>
            <w:r w:rsidR="00406B0A">
              <w:t>0</w:t>
            </w:r>
            <w:r>
              <w:t>4/2019</w:t>
            </w:r>
          </w:p>
        </w:tc>
      </w:tr>
      <w:tr w:rsidR="009435EB" w:rsidRPr="00C13EAB" w14:paraId="3562A0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65221975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683787D3" w14:textId="3F0F274E" w:rsidR="009435EB" w:rsidRPr="00C13EAB" w:rsidRDefault="00052DA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We finally have a solid focus on what to do</w:t>
            </w:r>
          </w:p>
        </w:tc>
      </w:tr>
      <w:tr w:rsidR="00F36D60" w:rsidRPr="00C13EAB" w14:paraId="76AFEE2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420B90E4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360C434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50C251D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49C9BAB5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B0C8E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0BBB933D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F5AB71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F7DFCDF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312A1F6B" w14:textId="77777777" w:rsidTr="00E938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062E395C" w14:textId="33366E1C" w:rsidR="009435EB" w:rsidRPr="00C13EAB" w:rsidRDefault="00E93832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center"/>
                </w:tcPr>
                <w:p w14:paraId="365B2FCD" w14:textId="12987A11" w:rsidR="009435EB" w:rsidRDefault="00406B0A" w:rsidP="00DE624D">
                  <w:pPr>
                    <w:spacing w:before="40" w:after="40"/>
                    <w:jc w:val="center"/>
                  </w:pPr>
                  <w:r>
                    <w:t>09/11/2019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634599D9" w14:textId="4E0F3560" w:rsidR="009435EB" w:rsidRDefault="00E93832" w:rsidP="00DE624D">
                  <w:pPr>
                    <w:spacing w:before="40" w:after="40"/>
                    <w:jc w:val="center"/>
                  </w:pPr>
                  <w:r>
                    <w:t>10</w:t>
                  </w:r>
                  <w:r w:rsidR="00406B0A">
                    <w:t>0%</w:t>
                  </w:r>
                </w:p>
              </w:tc>
              <w:tc>
                <w:tcPr>
                  <w:tcW w:w="2557" w:type="dxa"/>
                  <w:shd w:val="clear" w:color="auto" w:fill="FFFFFF" w:themeFill="background1"/>
                  <w:vAlign w:val="center"/>
                </w:tcPr>
                <w:p w14:paraId="002BF387" w14:textId="13C16F5E" w:rsidR="009435EB" w:rsidRPr="00C13EAB" w:rsidRDefault="00E93832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1883AAB" w14:textId="77777777" w:rsidTr="00DE62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38040724" w14:textId="0F91E859" w:rsidR="009435EB" w:rsidRPr="00C13EAB" w:rsidRDefault="00E93832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 and Full Description</w:t>
                  </w:r>
                </w:p>
              </w:tc>
              <w:tc>
                <w:tcPr>
                  <w:tcW w:w="1250" w:type="dxa"/>
                  <w:vAlign w:val="center"/>
                </w:tcPr>
                <w:p w14:paraId="0D92CBF2" w14:textId="62E8021F" w:rsidR="009435EB" w:rsidRDefault="00406B0A" w:rsidP="00DE624D">
                  <w:pPr>
                    <w:spacing w:before="40" w:after="40"/>
                    <w:jc w:val="center"/>
                  </w:pPr>
                  <w:r>
                    <w:t>09/11/2019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53A6AA8D" w14:textId="11CE9F85" w:rsidR="009435EB" w:rsidRDefault="00E93832" w:rsidP="00DE624D">
                  <w:pPr>
                    <w:spacing w:before="40" w:after="40"/>
                    <w:jc w:val="center"/>
                  </w:pPr>
                  <w:r>
                    <w:t>100</w:t>
                  </w:r>
                  <w:r w:rsidR="00406B0A">
                    <w:t>%</w:t>
                  </w:r>
                </w:p>
              </w:tc>
              <w:tc>
                <w:tcPr>
                  <w:tcW w:w="2557" w:type="dxa"/>
                  <w:vAlign w:val="center"/>
                </w:tcPr>
                <w:p w14:paraId="3BE9C06F" w14:textId="7A3D43A1" w:rsidR="009435EB" w:rsidRPr="00C13EAB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0B3945C3" w14:textId="77777777" w:rsidTr="00DE62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323F6B84" w14:textId="7432F835" w:rsidR="009435EB" w:rsidRPr="00C13EAB" w:rsidRDefault="00DC1BDC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t>Context Diagram and DFD Lv. 0 and 1</w:t>
                  </w:r>
                </w:p>
              </w:tc>
              <w:tc>
                <w:tcPr>
                  <w:tcW w:w="1250" w:type="dxa"/>
                  <w:vAlign w:val="center"/>
                </w:tcPr>
                <w:p w14:paraId="460C8609" w14:textId="196DD693" w:rsidR="009435EB" w:rsidRDefault="00406B0A" w:rsidP="00DE624D">
                  <w:pPr>
                    <w:spacing w:before="40" w:after="40"/>
                    <w:jc w:val="center"/>
                  </w:pPr>
                  <w:r>
                    <w:t>09/</w:t>
                  </w:r>
                  <w:r w:rsidR="00DC1BDC">
                    <w:t>11</w:t>
                  </w:r>
                  <w:r>
                    <w:t>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697EF45D" w14:textId="1BBA9355" w:rsidR="009435EB" w:rsidRDefault="00406B0A" w:rsidP="00DE624D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46717F9B" w14:textId="49F030AD" w:rsidR="009435EB" w:rsidRPr="00C13EAB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E3C1A" w:rsidRPr="00C13EAB" w14:paraId="4130912E" w14:textId="77777777" w:rsidTr="00DE62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638567F6" w14:textId="7A1D3062" w:rsidR="006E3C1A" w:rsidRDefault="00DC1BDC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ERD</w:t>
                  </w:r>
                </w:p>
              </w:tc>
              <w:tc>
                <w:tcPr>
                  <w:tcW w:w="1250" w:type="dxa"/>
                  <w:vAlign w:val="center"/>
                </w:tcPr>
                <w:p w14:paraId="0FF246A0" w14:textId="3282DCBA" w:rsidR="006E3C1A" w:rsidRDefault="00406B0A" w:rsidP="00DE624D">
                  <w:pPr>
                    <w:spacing w:before="40" w:after="40"/>
                    <w:jc w:val="center"/>
                  </w:pPr>
                  <w:r>
                    <w:t>09</w:t>
                  </w:r>
                  <w:r w:rsidR="00DC1BDC">
                    <w:t>/11</w:t>
                  </w:r>
                  <w:r>
                    <w:t>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5C8C1E12" w14:textId="3ABE4D0C" w:rsidR="006E3C1A" w:rsidRDefault="00406B0A" w:rsidP="00DE624D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066A905A" w14:textId="520186B6" w:rsidR="006E3C1A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C1BDC" w:rsidRPr="00C13EAB" w14:paraId="2F5F2A66" w14:textId="77777777" w:rsidTr="00DE62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3803B999" w14:textId="0790B964" w:rsidR="00DC1BDC" w:rsidRDefault="00DC1BDC" w:rsidP="00DC1B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Prototype (Both Web and Mobile)</w:t>
                  </w:r>
                </w:p>
              </w:tc>
              <w:tc>
                <w:tcPr>
                  <w:tcW w:w="1250" w:type="dxa"/>
                  <w:vAlign w:val="center"/>
                </w:tcPr>
                <w:p w14:paraId="01F3F42F" w14:textId="79675026" w:rsidR="00DC1BDC" w:rsidRDefault="00DC1BDC" w:rsidP="00DC1BDC">
                  <w:pPr>
                    <w:spacing w:before="40" w:after="40"/>
                    <w:jc w:val="center"/>
                  </w:pPr>
                  <w:r>
                    <w:t>09/11/2019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06EB5B23" w14:textId="6552A391" w:rsidR="00DC1BDC" w:rsidRDefault="00DC1BDC" w:rsidP="00DC1BDC">
                  <w:pPr>
                    <w:spacing w:before="40" w:after="40"/>
                    <w:jc w:val="center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0E13F9B4" w14:textId="0ED229AE" w:rsidR="00DC1BDC" w:rsidRDefault="00DC1BDC" w:rsidP="00DC1BDC">
                  <w:pPr>
                    <w:spacing w:before="40" w:after="40"/>
                    <w:jc w:val="center"/>
                  </w:pPr>
                  <w:r>
                    <w:t>[</w:t>
                  </w:r>
                  <w:r w:rsidRPr="00DC1BDC"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</w:tbl>
          <w:p w14:paraId="53A4DC9A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5551FF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5650A284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253D2947" w14:textId="77777777" w:rsidTr="00DC1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  <w:jc w:val="center"/>
              </w:trPr>
              <w:tc>
                <w:tcPr>
                  <w:tcW w:w="2968" w:type="dxa"/>
                  <w:shd w:val="clear" w:color="auto" w:fill="C0C0C0"/>
                </w:tcPr>
                <w:p w14:paraId="6E777319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7877B6B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2396A318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4FBA6D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9B0FC17" w14:textId="77777777" w:rsidTr="00DC1B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  <w:jc w:val="center"/>
              </w:trPr>
              <w:tc>
                <w:tcPr>
                  <w:tcW w:w="8381" w:type="dxa"/>
                  <w:gridSpan w:val="4"/>
                </w:tcPr>
                <w:p w14:paraId="36655D17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406B0A" w:rsidRPr="00C13EAB" w14:paraId="1E07BEA3" w14:textId="77777777" w:rsidTr="00DC1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  <w:jc w:val="center"/>
              </w:trPr>
              <w:tc>
                <w:tcPr>
                  <w:tcW w:w="2968" w:type="dxa"/>
                  <w:vAlign w:val="top"/>
                </w:tcPr>
                <w:p w14:paraId="45C3FC29" w14:textId="06A04D4F" w:rsidR="00406B0A" w:rsidRPr="00C13EAB" w:rsidRDefault="00406B0A" w:rsidP="00406B0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Prototype </w:t>
                  </w:r>
                  <w:r w:rsidR="00DC1BDC">
                    <w:t>(Both Web and Mobile)</w:t>
                  </w:r>
                </w:p>
              </w:tc>
              <w:tc>
                <w:tcPr>
                  <w:tcW w:w="1250" w:type="dxa"/>
                  <w:vAlign w:val="center"/>
                </w:tcPr>
                <w:p w14:paraId="0AAD89C3" w14:textId="6629C5EA" w:rsidR="00406B0A" w:rsidRDefault="00406B0A" w:rsidP="00406B0A">
                  <w:pPr>
                    <w:spacing w:before="40" w:after="40"/>
                  </w:pPr>
                  <w:r>
                    <w:t>09/1</w:t>
                  </w:r>
                  <w:r w:rsidR="00DC1BDC">
                    <w:t>7</w:t>
                  </w:r>
                  <w:r>
                    <w:t>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3E8AC1A6" w14:textId="2DA29183" w:rsidR="00406B0A" w:rsidRDefault="00DC1BDC" w:rsidP="00DC1BDC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6C33E5E7" w14:textId="549C3F3F" w:rsidR="00406B0A" w:rsidRPr="00C13EAB" w:rsidRDefault="00406B0A" w:rsidP="00DC1BDC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406B0A" w:rsidRPr="00C13EAB" w14:paraId="5B82D0A8" w14:textId="77777777" w:rsidTr="00DC1B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  <w:jc w:val="center"/>
              </w:trPr>
              <w:tc>
                <w:tcPr>
                  <w:tcW w:w="2968" w:type="dxa"/>
                  <w:vAlign w:val="top"/>
                </w:tcPr>
                <w:p w14:paraId="2A294676" w14:textId="1C938F76" w:rsidR="00406B0A" w:rsidRPr="00C13EAB" w:rsidRDefault="00DC1BDC" w:rsidP="00406B0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Corrections in the event table, any Diagrams and documents</w:t>
                  </w:r>
                </w:p>
              </w:tc>
              <w:tc>
                <w:tcPr>
                  <w:tcW w:w="1250" w:type="dxa"/>
                  <w:vAlign w:val="center"/>
                </w:tcPr>
                <w:p w14:paraId="0C80EF24" w14:textId="4F1989F0" w:rsidR="00406B0A" w:rsidRDefault="00406B0A" w:rsidP="00406B0A">
                  <w:pPr>
                    <w:spacing w:before="40" w:after="40"/>
                  </w:pPr>
                  <w:r>
                    <w:t>09/1</w:t>
                  </w:r>
                  <w:r w:rsidR="00DC1BDC">
                    <w:t>7</w:t>
                  </w:r>
                  <w:r>
                    <w:t>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4962FC7D" w14:textId="2CAC4360" w:rsidR="00406B0A" w:rsidRDefault="00DC1BDC" w:rsidP="00DC1BDC">
                  <w:pPr>
                    <w:spacing w:before="40" w:after="40"/>
                    <w:jc w:val="center"/>
                  </w:pPr>
                  <w:r>
                    <w:t>100%</w:t>
                  </w:r>
                  <w:bookmarkStart w:id="18" w:name="_GoBack"/>
                  <w:bookmarkEnd w:id="18"/>
                </w:p>
              </w:tc>
              <w:tc>
                <w:tcPr>
                  <w:tcW w:w="2557" w:type="dxa"/>
                  <w:vAlign w:val="center"/>
                </w:tcPr>
                <w:p w14:paraId="757D1B07" w14:textId="6D15AABA" w:rsidR="00406B0A" w:rsidRPr="00C13EAB" w:rsidRDefault="00DC1BDC" w:rsidP="00DC1BDC">
                  <w:pPr>
                    <w:spacing w:before="40" w:after="40"/>
                    <w:jc w:val="center"/>
                  </w:pPr>
                  <w:r>
                    <w:t>[</w:t>
                  </w:r>
                  <w:r w:rsidRPr="00DC1BDC"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</w:tbl>
          <w:p w14:paraId="6DCC652A" w14:textId="77777777" w:rsidR="00811B77" w:rsidRPr="00C13EAB" w:rsidRDefault="00811B77" w:rsidP="00B34BA9"/>
        </w:tc>
      </w:tr>
    </w:tbl>
    <w:p w14:paraId="6A6EB54C" w14:textId="6A9823A2" w:rsidR="006E3C1A" w:rsidRDefault="006E3C1A" w:rsidP="003A1956">
      <w:pPr>
        <w:spacing w:before="240" w:after="240"/>
        <w:jc w:val="center"/>
      </w:pPr>
    </w:p>
    <w:p w14:paraId="67E58124" w14:textId="1D889220" w:rsidR="006E3C1A" w:rsidRDefault="006E3C1A" w:rsidP="006E3C1A">
      <w:r>
        <w:br w:type="page"/>
      </w:r>
    </w:p>
    <w:p w14:paraId="5528FAA7" w14:textId="2B86B8DD" w:rsidR="003A1956" w:rsidRDefault="00E93832" w:rsidP="003A1956">
      <w:pPr>
        <w:spacing w:before="240" w:after="240"/>
        <w:jc w:val="center"/>
      </w:pPr>
      <w:r>
        <w:lastRenderedPageBreak/>
        <w:pict w14:anchorId="588B48C9">
          <v:shape id="_x0000_i1028" type="#_x0000_t75" style="width:6in;height:7.2pt" o:hrpct="0" o:hralign="center" o:hr="t">
            <v:imagedata r:id="rId8" o:title="BD10290_"/>
          </v:shape>
        </w:pict>
      </w:r>
    </w:p>
    <w:p w14:paraId="2024C0AC" w14:textId="58A16750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527953323"/>
      <w:bookmarkStart w:id="20" w:name="_Toc67755745"/>
      <w:bookmarkStart w:id="2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2" w:name="_Toc527953324"/>
      <w:bookmarkEnd w:id="19"/>
      <w:r w:rsidR="00E37DB8" w:rsidRPr="00A951FF">
        <w:rPr>
          <w:sz w:val="26"/>
          <w:szCs w:val="26"/>
        </w:rPr>
        <w:t>PPROVALS</w:t>
      </w:r>
      <w:bookmarkEnd w:id="20"/>
      <w:bookmarkEnd w:id="21"/>
    </w:p>
    <w:p w14:paraId="43053B15" w14:textId="72567EB5" w:rsidR="006E3C1A" w:rsidRDefault="006E3C1A" w:rsidP="006E3C1A"/>
    <w:p w14:paraId="7B47D35F" w14:textId="77777777" w:rsidR="006E3C1A" w:rsidRPr="006E3C1A" w:rsidRDefault="006E3C1A" w:rsidP="006E3C1A"/>
    <w:p w14:paraId="3D003E75" w14:textId="7E7161A0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E3C1A" w:rsidRPr="006E3C1A">
        <w:rPr>
          <w:u w:val="single"/>
        </w:rPr>
        <w:t>John David L. Solomon</w:t>
      </w:r>
    </w:p>
    <w:p w14:paraId="4D68DC47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4AD77E76" w14:textId="0475DC80" w:rsidR="008E1BD5" w:rsidRDefault="008E1BD5" w:rsidP="008E1BD5">
      <w:pPr>
        <w:rPr>
          <w:rFonts w:cs="Arial"/>
        </w:rPr>
      </w:pPr>
    </w:p>
    <w:p w14:paraId="3898CA9B" w14:textId="77777777" w:rsidR="006E3C1A" w:rsidRDefault="006E3C1A" w:rsidP="008E1BD5">
      <w:pPr>
        <w:rPr>
          <w:rFonts w:cs="Arial"/>
        </w:rPr>
      </w:pPr>
    </w:p>
    <w:p w14:paraId="481B5992" w14:textId="195E9D8A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6E3C1A" w:rsidRPr="006E3C1A">
        <w:rPr>
          <w:u w:val="single"/>
        </w:rPr>
        <w:t xml:space="preserve">Mr. </w:t>
      </w:r>
      <w:proofErr w:type="spellStart"/>
      <w:r w:rsidR="006E3C1A" w:rsidRPr="006E3C1A">
        <w:rPr>
          <w:u w:val="single"/>
        </w:rPr>
        <w:t>Jojo</w:t>
      </w:r>
      <w:proofErr w:type="spellEnd"/>
      <w:r w:rsidR="006E3C1A" w:rsidRPr="006E3C1A">
        <w:rPr>
          <w:u w:val="single"/>
        </w:rPr>
        <w:t xml:space="preserve"> Castillo</w:t>
      </w:r>
    </w:p>
    <w:p w14:paraId="5C4814AC" w14:textId="7A62C113"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3996005F" w14:textId="6991FEF4" w:rsidR="006E3C1A" w:rsidRDefault="006E3C1A" w:rsidP="008E1BD5">
      <w:pPr>
        <w:pStyle w:val="FieldText"/>
        <w:rPr>
          <w:rFonts w:cs="Arial"/>
        </w:rPr>
      </w:pPr>
    </w:p>
    <w:p w14:paraId="20EECE87" w14:textId="77777777" w:rsidR="006E3C1A" w:rsidRPr="00DE29F6" w:rsidRDefault="006E3C1A" w:rsidP="008E1BD5">
      <w:pPr>
        <w:pStyle w:val="FieldText"/>
        <w:rPr>
          <w:rFonts w:cs="Arial"/>
        </w:rPr>
      </w:pPr>
    </w:p>
    <w:p w14:paraId="544DF422" w14:textId="298189D8" w:rsidR="00963A8A" w:rsidRPr="006E3C1A" w:rsidRDefault="006E3C1A" w:rsidP="00963A8A">
      <w:pPr>
        <w:pStyle w:val="FieldText"/>
        <w:ind w:left="1440"/>
        <w:rPr>
          <w:u w:val="single"/>
        </w:rPr>
      </w:pPr>
      <w:r w:rsidRPr="006E3C1A">
        <w:rPr>
          <w:u w:val="single"/>
        </w:rPr>
        <w:t>Asia Pacific College</w:t>
      </w:r>
    </w:p>
    <w:p w14:paraId="4D9B9A89" w14:textId="77777777" w:rsidR="008E1BD5" w:rsidRDefault="008E1BD5" w:rsidP="008E1BD5">
      <w:pPr>
        <w:pStyle w:val="FieldText"/>
        <w:ind w:firstLine="1440"/>
      </w:pPr>
      <w:r w:rsidRPr="00160B81">
        <w:t>Client Sponsor</w:t>
      </w:r>
    </w:p>
    <w:p w14:paraId="65845FF8" w14:textId="77777777" w:rsidR="00160B81" w:rsidRDefault="00160B81" w:rsidP="00160B81"/>
    <w:p w14:paraId="2262A402" w14:textId="77777777" w:rsidR="003A1956" w:rsidRDefault="00E93832" w:rsidP="003A1956">
      <w:pPr>
        <w:spacing w:before="240" w:after="240"/>
        <w:jc w:val="center"/>
      </w:pPr>
      <w:r>
        <w:pict w14:anchorId="72743982">
          <v:shape id="_x0000_i1029" type="#_x0000_t75" style="width:6in;height:7.2pt" o:hrpct="0" o:hralign="center" o:hr="t">
            <v:imagedata r:id="rId8" o:title="BD10290_"/>
          </v:shape>
        </w:pict>
      </w:r>
    </w:p>
    <w:bookmarkEnd w:id="22"/>
    <w:p w14:paraId="15EB162E" w14:textId="1174ECD4" w:rsidR="003A1956" w:rsidRDefault="003A1956" w:rsidP="006E3C1A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06BC" w14:textId="77777777" w:rsidR="008F7BF6" w:rsidRDefault="008F7BF6">
      <w:r>
        <w:separator/>
      </w:r>
    </w:p>
  </w:endnote>
  <w:endnote w:type="continuationSeparator" w:id="0">
    <w:p w14:paraId="21BB2E71" w14:textId="77777777" w:rsidR="008F7BF6" w:rsidRDefault="008F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8607A" w14:textId="25ABF380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93832">
      <w:rPr>
        <w:noProof/>
        <w:sz w:val="18"/>
        <w:szCs w:val="18"/>
      </w:rPr>
      <w:t>9/11/2019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A51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4CAC73F2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0EE8E1AF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0F6ED" w14:textId="77777777" w:rsidR="008F7BF6" w:rsidRDefault="008F7BF6">
      <w:r>
        <w:separator/>
      </w:r>
    </w:p>
  </w:footnote>
  <w:footnote w:type="continuationSeparator" w:id="0">
    <w:p w14:paraId="429C7AD1" w14:textId="77777777" w:rsidR="008F7BF6" w:rsidRDefault="008F7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B07E1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1C2A23D9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12C1E"/>
    <w:multiLevelType w:val="hybridMultilevel"/>
    <w:tmpl w:val="65AAC19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23160F8"/>
    <w:multiLevelType w:val="hybridMultilevel"/>
    <w:tmpl w:val="8F7E48A4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 w15:restartNumberingAfterBreak="0">
    <w:nsid w:val="234C436B"/>
    <w:multiLevelType w:val="hybridMultilevel"/>
    <w:tmpl w:val="27C4F2E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F477103"/>
    <w:multiLevelType w:val="hybridMultilevel"/>
    <w:tmpl w:val="B56442F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3C6C70"/>
    <w:multiLevelType w:val="hybridMultilevel"/>
    <w:tmpl w:val="D1ECC7E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7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3155D"/>
    <w:rsid w:val="00033DBD"/>
    <w:rsid w:val="0004461F"/>
    <w:rsid w:val="000472CA"/>
    <w:rsid w:val="000508DA"/>
    <w:rsid w:val="00051932"/>
    <w:rsid w:val="00052DAA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5DA2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4FBE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6B0A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3C1A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09CB"/>
    <w:rsid w:val="008E1BD5"/>
    <w:rsid w:val="008E60A4"/>
    <w:rsid w:val="008E7A27"/>
    <w:rsid w:val="008F448A"/>
    <w:rsid w:val="008F4C3C"/>
    <w:rsid w:val="008F7BF6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6CD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1A18"/>
    <w:rsid w:val="00CB3366"/>
    <w:rsid w:val="00CD4105"/>
    <w:rsid w:val="00CF6029"/>
    <w:rsid w:val="00D0286D"/>
    <w:rsid w:val="00D0658C"/>
    <w:rsid w:val="00D234D0"/>
    <w:rsid w:val="00D30E8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63A8"/>
    <w:rsid w:val="00DC1BDC"/>
    <w:rsid w:val="00DD54E2"/>
    <w:rsid w:val="00DE569C"/>
    <w:rsid w:val="00DE624D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93832"/>
    <w:rsid w:val="00EA4F44"/>
    <w:rsid w:val="00EB69CF"/>
    <w:rsid w:val="00EC4F3A"/>
    <w:rsid w:val="00ED5AE2"/>
    <w:rsid w:val="00ED6BC4"/>
    <w:rsid w:val="00EE0EFC"/>
    <w:rsid w:val="00EE26C5"/>
    <w:rsid w:val="00EE3D54"/>
    <w:rsid w:val="00F00701"/>
    <w:rsid w:val="00F012F3"/>
    <w:rsid w:val="00F01BDA"/>
    <w:rsid w:val="00F02639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E3924"/>
  <w15:docId w15:val="{6C38BCFE-FC23-4531-BF78-2452C57B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48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Niel Angelo Reyes</cp:lastModifiedBy>
  <cp:revision>4</cp:revision>
  <cp:lastPrinted>2004-07-12T06:29:00Z</cp:lastPrinted>
  <dcterms:created xsi:type="dcterms:W3CDTF">2019-09-03T23:36:00Z</dcterms:created>
  <dcterms:modified xsi:type="dcterms:W3CDTF">2019-09-11T02:03:00Z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