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4FB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75EB47" wp14:editId="1DCFEBFF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184F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E4574D3" w14:textId="77777777" w:rsidR="00AC1680" w:rsidRDefault="00D47302" w:rsidP="00AC1680">
      <w:pPr>
        <w:spacing w:before="120" w:after="120"/>
        <w:jc w:val="center"/>
      </w:pPr>
      <w:r>
        <w:pict w14:anchorId="4C9D4A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499FB298" w14:textId="7DFECC2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D47302">
        <w:rPr>
          <w:rFonts w:cs="Arial"/>
          <w:sz w:val="22"/>
          <w:szCs w:val="22"/>
        </w:rPr>
        <w:t xml:space="preserve"> APC Violation System</w:t>
      </w:r>
    </w:p>
    <w:p w14:paraId="0E935973" w14:textId="61842113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47302">
        <w:rPr>
          <w:rFonts w:cs="Arial"/>
          <w:b/>
          <w:sz w:val="22"/>
          <w:szCs w:val="22"/>
        </w:rPr>
        <w:t xml:space="preserve"> </w:t>
      </w:r>
      <w:r w:rsidR="00D47302" w:rsidRPr="00D47302">
        <w:rPr>
          <w:rFonts w:cs="Arial"/>
          <w:bCs/>
          <w:sz w:val="22"/>
          <w:szCs w:val="22"/>
        </w:rPr>
        <w:t>SOCIT</w:t>
      </w:r>
      <w:r w:rsidRPr="00F94D33">
        <w:rPr>
          <w:rFonts w:cs="Arial"/>
          <w:sz w:val="22"/>
          <w:szCs w:val="22"/>
        </w:rPr>
        <w:tab/>
      </w:r>
    </w:p>
    <w:p w14:paraId="45DB374A" w14:textId="0B2FFAE2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D47302">
        <w:rPr>
          <w:rFonts w:cs="Arial"/>
          <w:sz w:val="22"/>
          <w:szCs w:val="22"/>
        </w:rPr>
        <w:t>CSPROJ2 (Applied Project 2)</w:t>
      </w:r>
    </w:p>
    <w:p w14:paraId="05E4F9AA" w14:textId="10DDB42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D47302">
        <w:rPr>
          <w:rFonts w:cs="Arial"/>
        </w:rPr>
        <w:t xml:space="preserve"> Change of Project, Creation of Event Table, Creation of Use Case Full Description</w:t>
      </w:r>
    </w:p>
    <w:p w14:paraId="3C4A91D3" w14:textId="77777777" w:rsidR="00AC1680" w:rsidRDefault="00D47302" w:rsidP="00AC1680">
      <w:pPr>
        <w:spacing w:before="240" w:after="240"/>
        <w:jc w:val="center"/>
      </w:pPr>
      <w:r>
        <w:pict w14:anchorId="492D2DA8">
          <v:shape id="_x0000_i1026" type="#_x0000_t75" style="width:6in;height:7.2pt" o:hrpct="0" o:hralign="center" o:hr="t">
            <v:imagedata r:id="rId8" o:title="BD10290_"/>
          </v:shape>
        </w:pict>
      </w:r>
    </w:p>
    <w:p w14:paraId="13C925CB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3A70A7DF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6BBA3EE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78CAA5F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57B7122B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0EE4FA0B" w14:textId="705D35E8" w:rsidR="003557E7" w:rsidRPr="003557E7" w:rsidRDefault="00D4730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1593E48" w14:textId="32E94F71" w:rsidR="003557E7" w:rsidRPr="003557E7" w:rsidRDefault="00D4730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3557E7" w:rsidRPr="003557E7" w14:paraId="1FA97151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2540D670" w14:textId="5C15A20D" w:rsidR="003557E7" w:rsidRPr="003557E7" w:rsidRDefault="00D4730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Renz Daryl Gomez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36F4B52" w14:textId="1316776C" w:rsidR="003557E7" w:rsidRPr="003557E7" w:rsidRDefault="00D4730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  <w:tr w:rsidR="003557E7" w:rsidRPr="003557E7" w14:paraId="26AA587D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26CF2D0" w14:textId="0B444092" w:rsidR="003557E7" w:rsidRPr="003557E7" w:rsidRDefault="00D4730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Dody Alkarim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8ABECDA" w14:textId="6C244438" w:rsidR="003557E7" w:rsidRPr="003557E7" w:rsidRDefault="00D4730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  <w:tr w:rsidR="00D47302" w:rsidRPr="003557E7" w14:paraId="5956FFB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5C8FD14C" w14:textId="42E3310F" w:rsidR="00D47302" w:rsidRPr="003557E7" w:rsidRDefault="00D4730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Cristian Andrew Mendoza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145D461A" w14:textId="4FC7A159" w:rsidR="00D47302" w:rsidRPr="003557E7" w:rsidRDefault="00D4730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70117F76" w14:textId="77777777" w:rsidR="004C4A05" w:rsidRPr="004656E5" w:rsidRDefault="004C4A05"/>
    <w:p w14:paraId="6A53B9B7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58E565D0" w14:textId="77777777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29089865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49CB1848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0F6F67D6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FEF42E0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13E98E11" w14:textId="77777777" w:rsidTr="00D47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737FBF9D" w14:textId="12028EAA" w:rsidR="004C4A05" w:rsidRPr="003557E7" w:rsidRDefault="00D47302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 NA -</w:t>
            </w:r>
          </w:p>
        </w:tc>
        <w:tc>
          <w:tcPr>
            <w:tcW w:w="1260" w:type="dxa"/>
            <w:vAlign w:val="center"/>
          </w:tcPr>
          <w:p w14:paraId="06E6EF30" w14:textId="64E393A9" w:rsidR="004C4A05" w:rsidRPr="003557E7" w:rsidRDefault="00D4730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07/14/2019</w:t>
            </w:r>
          </w:p>
        </w:tc>
        <w:tc>
          <w:tcPr>
            <w:tcW w:w="1980" w:type="dxa"/>
            <w:vAlign w:val="center"/>
          </w:tcPr>
          <w:p w14:paraId="6472AF5F" w14:textId="22D39313" w:rsidR="004C4A05" w:rsidRPr="003557E7" w:rsidRDefault="00D4730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Solomon, Gomez, Alkarim and Mendoza</w:t>
            </w:r>
          </w:p>
        </w:tc>
        <w:tc>
          <w:tcPr>
            <w:tcW w:w="4140" w:type="dxa"/>
            <w:vAlign w:val="center"/>
          </w:tcPr>
          <w:p w14:paraId="1EBEAC6D" w14:textId="6CA94404" w:rsidR="004C4A05" w:rsidRPr="003557E7" w:rsidRDefault="00D4730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of Project to APC Violation System</w:t>
            </w:r>
          </w:p>
        </w:tc>
      </w:tr>
      <w:tr w:rsidR="004C4A05" w:rsidRPr="003557E7" w14:paraId="448631FC" w14:textId="77777777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1FBEC0F" w14:textId="55B81915" w:rsidR="004C4A05" w:rsidRPr="003557E7" w:rsidRDefault="00D47302" w:rsidP="00D4730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389BB2AC" w14:textId="3DF178CF" w:rsidR="004C4A05" w:rsidRPr="003557E7" w:rsidRDefault="00D47302" w:rsidP="00D4730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07/15/2019</w:t>
            </w:r>
          </w:p>
        </w:tc>
        <w:tc>
          <w:tcPr>
            <w:tcW w:w="1980" w:type="dxa"/>
            <w:vAlign w:val="center"/>
          </w:tcPr>
          <w:p w14:paraId="4822454E" w14:textId="00D9C717" w:rsidR="004C4A05" w:rsidRPr="003557E7" w:rsidRDefault="00D47302" w:rsidP="00D4730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10CA8613" w14:textId="15A19631" w:rsidR="007845AF" w:rsidRPr="003557E7" w:rsidRDefault="00D47302" w:rsidP="00D4730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Creation of Event Table</w:t>
            </w:r>
          </w:p>
        </w:tc>
      </w:tr>
      <w:tr w:rsidR="007845AF" w:rsidRPr="003557E7" w14:paraId="70F9410B" w14:textId="77777777" w:rsidTr="00D47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B387B64" w14:textId="0AC53B2E" w:rsidR="007845AF" w:rsidRPr="003557E7" w:rsidRDefault="00D47302" w:rsidP="00D4730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70E2AC47" w14:textId="2C7368DA" w:rsidR="007845AF" w:rsidRPr="003557E7" w:rsidRDefault="00D47302" w:rsidP="00D4730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07/15/2019</w:t>
            </w:r>
          </w:p>
        </w:tc>
        <w:tc>
          <w:tcPr>
            <w:tcW w:w="1980" w:type="dxa"/>
            <w:vAlign w:val="center"/>
          </w:tcPr>
          <w:p w14:paraId="42F810DC" w14:textId="384DFF15" w:rsidR="007845AF" w:rsidRPr="003557E7" w:rsidRDefault="00D47302" w:rsidP="00D4730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41ABA582" w14:textId="5FF4E21F" w:rsidR="007845AF" w:rsidRPr="003557E7" w:rsidRDefault="00D47302" w:rsidP="00D47302">
            <w:pPr>
              <w:pStyle w:val="TableText"/>
              <w:numPr>
                <w:ilvl w:val="0"/>
                <w:numId w:val="6"/>
              </w:numPr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Creation of Use Case Full Description</w:t>
            </w:r>
          </w:p>
        </w:tc>
      </w:tr>
    </w:tbl>
    <w:p w14:paraId="25413484" w14:textId="77777777" w:rsidR="007845AF" w:rsidRPr="00BE141E" w:rsidRDefault="007845AF" w:rsidP="007845AF"/>
    <w:p w14:paraId="5188669F" w14:textId="77777777" w:rsidR="007845AF" w:rsidRDefault="007845AF" w:rsidP="007845AF"/>
    <w:p w14:paraId="78D5C437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3BD565BF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04AD1C4B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00231CCD" w14:textId="77777777" w:rsidR="00080D2B" w:rsidRDefault="00BF7A2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E1496BF" w14:textId="77777777" w:rsidR="00080D2B" w:rsidRDefault="00BF7A2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56E81905" w14:textId="77777777" w:rsidR="00080D2B" w:rsidRDefault="00BF7A2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114B1CE" w14:textId="77777777" w:rsidR="00080D2B" w:rsidRDefault="00BF7A2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31F5EF46" w14:textId="77777777" w:rsidR="00080D2B" w:rsidRDefault="00BF7A2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42E91630" w14:textId="77777777" w:rsidR="00080D2B" w:rsidRDefault="00BF7A2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03050D67" w14:textId="77777777" w:rsidR="00080D2B" w:rsidRDefault="00BF7A2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3DFD359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6BCA55C8" w14:textId="5EA8A947" w:rsidR="00E742F9" w:rsidRDefault="004C4A05" w:rsidP="00706B27">
      <w:pPr>
        <w:pStyle w:val="Heading1"/>
        <w:tabs>
          <w:tab w:val="clear" w:pos="432"/>
        </w:tabs>
        <w:spacing w:before="240" w:after="240"/>
        <w:ind w:left="590" w:hanging="590"/>
      </w:pPr>
      <w:r>
        <w:br w:type="page"/>
      </w:r>
      <w:bookmarkStart w:id="16" w:name="_Toc1899706"/>
    </w:p>
    <w:p w14:paraId="4820A204" w14:textId="77777777" w:rsidR="007B0604" w:rsidRDefault="007407E0" w:rsidP="003A1956">
      <w:pPr>
        <w:pStyle w:val="Heading2"/>
        <w:spacing w:before="480" w:after="240"/>
      </w:pPr>
      <w:bookmarkStart w:id="17" w:name="_Toc77392560"/>
      <w:bookmarkEnd w:id="16"/>
      <w:r>
        <w:lastRenderedPageBreak/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080368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26F45F94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3B878F2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05C78916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52E2C78A" w14:textId="74479E10" w:rsidR="009435EB" w:rsidRPr="009435EB" w:rsidRDefault="00D47302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10DDBF6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6BBC5C9C" w14:textId="27A82142" w:rsidR="00840033" w:rsidRPr="009435EB" w:rsidRDefault="00D47302" w:rsidP="009435EB">
            <w:pPr>
              <w:spacing w:before="40" w:after="40"/>
            </w:pPr>
            <w:r>
              <w:t>07/17/2019</w:t>
            </w:r>
          </w:p>
        </w:tc>
        <w:tc>
          <w:tcPr>
            <w:tcW w:w="3020" w:type="dxa"/>
            <w:vAlign w:val="top"/>
          </w:tcPr>
          <w:p w14:paraId="3439AA42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23457ADF" w14:textId="281CEC32" w:rsidR="00840033" w:rsidRPr="00A951FF" w:rsidRDefault="00D4730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07/10/2019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07/17/2019</w:t>
            </w:r>
          </w:p>
        </w:tc>
      </w:tr>
      <w:tr w:rsidR="009435EB" w:rsidRPr="00C13EAB" w14:paraId="27A738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5A8AE830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1DFA554D" w14:textId="00ACFA4E" w:rsidR="009435EB" w:rsidRPr="00C13EAB" w:rsidRDefault="00D4730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We have changed our project because the first one is late. As PM and the only one with knowledge of the project I created our Event Table and parts of the Use Case Full Description as a starter which obviously needs improvement and additional functions</w:t>
            </w:r>
          </w:p>
        </w:tc>
      </w:tr>
      <w:tr w:rsidR="00F36D60" w:rsidRPr="00C13EAB" w14:paraId="1F6281C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374E4036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1AF3FAD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50021E59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C532827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1D38489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1346B755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1EEF25B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1CEBD8F6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47C063F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785C659" w14:textId="79AB3011" w:rsidR="009435EB" w:rsidRPr="00C13EAB" w:rsidRDefault="00D4730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14:paraId="42173660" w14:textId="57A0B1C8" w:rsidR="009435EB" w:rsidRDefault="00D47302" w:rsidP="00811B77">
                  <w:pPr>
                    <w:spacing w:before="40" w:after="40"/>
                  </w:pPr>
                  <w:r>
                    <w:t>07/03/2019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0F8DC5E3" w14:textId="76D0298E" w:rsidR="009435EB" w:rsidRDefault="00D47302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4CED541B" w14:textId="54C0C391" w:rsidR="009435EB" w:rsidRPr="00C13EAB" w:rsidRDefault="00706B27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0E8BCEE0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AC760CE" w14:textId="36657897" w:rsidR="009435EB" w:rsidRPr="00C13EAB" w:rsidRDefault="00D4730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14:paraId="0DD99E86" w14:textId="50B2E465" w:rsidR="009435EB" w:rsidRDefault="00D47302" w:rsidP="00CD4105">
                  <w:pPr>
                    <w:spacing w:before="40" w:after="40"/>
                  </w:pPr>
                  <w:r>
                    <w:t>07/10/2019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70A32C6E" w14:textId="15BDC7F7" w:rsidR="009435EB" w:rsidRDefault="00D47302" w:rsidP="00CD4105">
                  <w:pPr>
                    <w:spacing w:before="40" w:after="40"/>
                  </w:pPr>
                  <w:r>
                    <w:t>80</w:t>
                  </w:r>
                  <w:r w:rsidR="00706B2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3EEC692E" w14:textId="37ADDD63" w:rsidR="009435EB" w:rsidRPr="00C13EAB" w:rsidRDefault="00706B2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4F0574E6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308854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118C007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09AB68A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4D8B8A22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D3F2007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79BC9909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347EF12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6B475779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FDB4DE1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1C85B1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AF3B9A4" w14:textId="7E2D979E" w:rsidR="009435EB" w:rsidRPr="00C13EAB" w:rsidRDefault="00706B2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Improved Event Table</w:t>
                  </w:r>
                </w:p>
              </w:tc>
              <w:tc>
                <w:tcPr>
                  <w:tcW w:w="1250" w:type="dxa"/>
                  <w:vAlign w:val="top"/>
                </w:tcPr>
                <w:p w14:paraId="632585A5" w14:textId="3342638F" w:rsidR="009435EB" w:rsidRDefault="00706B27" w:rsidP="00CD4105">
                  <w:pPr>
                    <w:spacing w:before="40" w:after="40"/>
                  </w:pPr>
                  <w:r>
                    <w:t>07/17/2019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3184E635" w14:textId="6EF69B53" w:rsidR="009435EB" w:rsidRDefault="00706B27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52803BDF" w14:textId="799F4C83" w:rsidR="009435EB" w:rsidRPr="00C13EAB" w:rsidRDefault="00706B2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A9A7F59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003E75C" w14:textId="74A6D0C6" w:rsidR="009435EB" w:rsidRPr="00C13EAB" w:rsidRDefault="00706B2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All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40CF89FE" w14:textId="23F2EC8B" w:rsidR="009435EB" w:rsidRDefault="00706B27" w:rsidP="00CD4105">
                  <w:pPr>
                    <w:spacing w:before="40" w:after="40"/>
                  </w:pPr>
                  <w:r>
                    <w:t>07/24/2019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74ED9961" w14:textId="5F9E99F5" w:rsidR="009435EB" w:rsidRDefault="00706B27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5A2222B6" w14:textId="0FEFC775" w:rsidR="009435EB" w:rsidRPr="00C13EAB" w:rsidRDefault="00706B2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4E305DB9" w14:textId="77777777" w:rsidR="00811B77" w:rsidRPr="00C13EAB" w:rsidRDefault="00811B77" w:rsidP="00B34BA9"/>
        </w:tc>
      </w:tr>
    </w:tbl>
    <w:p w14:paraId="48E12A98" w14:textId="77777777" w:rsidR="003A1956" w:rsidRDefault="00D47302" w:rsidP="003A1956">
      <w:pPr>
        <w:spacing w:before="240" w:after="240"/>
        <w:jc w:val="center"/>
      </w:pPr>
      <w:r>
        <w:pict w14:anchorId="7CD91399">
          <v:shape id="_x0000_i1028" type="#_x0000_t75" style="width:6in;height:7.2pt" o:hrpct="0" o:hralign="center" o:hr="t">
            <v:imagedata r:id="rId8" o:title="BD10290_"/>
          </v:shape>
        </w:pict>
      </w:r>
    </w:p>
    <w:p w14:paraId="4EED81D3" w14:textId="7B03A78F" w:rsidR="00706B27" w:rsidRPr="00706B27" w:rsidRDefault="00054E75" w:rsidP="00706B27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8" w:name="_Toc527953323"/>
      <w:bookmarkStart w:id="19" w:name="_Toc67755745"/>
      <w:bookmarkStart w:id="20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1" w:name="_Toc527953324"/>
      <w:bookmarkEnd w:id="18"/>
      <w:r w:rsidR="00E37DB8" w:rsidRPr="00A951FF">
        <w:rPr>
          <w:sz w:val="26"/>
          <w:szCs w:val="26"/>
        </w:rPr>
        <w:t>PPROVALS</w:t>
      </w:r>
      <w:bookmarkEnd w:id="19"/>
      <w:bookmarkEnd w:id="20"/>
    </w:p>
    <w:p w14:paraId="4F41D5E4" w14:textId="77777777" w:rsidR="00706B27" w:rsidRPr="00706B27" w:rsidRDefault="00706B27" w:rsidP="00706B27"/>
    <w:p w14:paraId="0AB87360" w14:textId="7C0277DE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706B27" w:rsidRPr="00706B27">
        <w:rPr>
          <w:u w:val="single"/>
        </w:rPr>
        <w:t>John David L. Solomon</w:t>
      </w:r>
    </w:p>
    <w:p w14:paraId="612EEA2A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5FDA2CC1" w14:textId="6633C82F" w:rsidR="008E1BD5" w:rsidRDefault="008E1BD5" w:rsidP="008E1BD5">
      <w:pPr>
        <w:rPr>
          <w:rFonts w:cs="Arial"/>
        </w:rPr>
      </w:pPr>
    </w:p>
    <w:p w14:paraId="40333458" w14:textId="77777777" w:rsidR="00706B27" w:rsidRDefault="00706B27" w:rsidP="008E1BD5">
      <w:pPr>
        <w:rPr>
          <w:rFonts w:cs="Arial"/>
        </w:rPr>
      </w:pPr>
      <w:bookmarkStart w:id="22" w:name="_GoBack"/>
      <w:bookmarkEnd w:id="22"/>
    </w:p>
    <w:p w14:paraId="4FF3C207" w14:textId="1541F886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706B27" w:rsidRPr="00706B27">
        <w:rPr>
          <w:u w:val="single"/>
        </w:rPr>
        <w:t xml:space="preserve">Mr. </w:t>
      </w:r>
      <w:proofErr w:type="spellStart"/>
      <w:r w:rsidR="00706B27" w:rsidRPr="00706B27">
        <w:rPr>
          <w:u w:val="single"/>
        </w:rPr>
        <w:t>Jojo</w:t>
      </w:r>
      <w:proofErr w:type="spellEnd"/>
      <w:r w:rsidR="00706B27" w:rsidRPr="00706B27">
        <w:rPr>
          <w:u w:val="single"/>
        </w:rPr>
        <w:t xml:space="preserve"> Castillo</w:t>
      </w:r>
    </w:p>
    <w:p w14:paraId="55675F2F" w14:textId="2BB77B8C"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B2C4B27" w14:textId="41DFC51D" w:rsidR="00706B27" w:rsidRDefault="00706B27" w:rsidP="008E1BD5">
      <w:pPr>
        <w:pStyle w:val="FieldText"/>
        <w:rPr>
          <w:rFonts w:cs="Arial"/>
        </w:rPr>
      </w:pPr>
    </w:p>
    <w:p w14:paraId="4099C553" w14:textId="77777777" w:rsidR="00706B27" w:rsidRPr="00DE29F6" w:rsidRDefault="00706B27" w:rsidP="008E1BD5">
      <w:pPr>
        <w:pStyle w:val="FieldText"/>
        <w:rPr>
          <w:rFonts w:cs="Arial"/>
        </w:rPr>
      </w:pPr>
    </w:p>
    <w:p w14:paraId="79BB6357" w14:textId="34FFB9E5" w:rsidR="00963A8A" w:rsidRPr="00706B27" w:rsidRDefault="00706B27" w:rsidP="00963A8A">
      <w:pPr>
        <w:pStyle w:val="FieldText"/>
        <w:ind w:left="1440"/>
        <w:rPr>
          <w:u w:val="single"/>
        </w:rPr>
      </w:pPr>
      <w:r w:rsidRPr="00706B27">
        <w:rPr>
          <w:u w:val="single"/>
        </w:rPr>
        <w:t>Asia Pacific College</w:t>
      </w:r>
    </w:p>
    <w:p w14:paraId="187FAA59" w14:textId="48BAD56E" w:rsidR="00160B81" w:rsidRDefault="008E1BD5" w:rsidP="00706B27">
      <w:pPr>
        <w:pStyle w:val="FieldText"/>
        <w:ind w:firstLine="1440"/>
      </w:pPr>
      <w:r w:rsidRPr="00160B81">
        <w:t>Client Sponsor</w:t>
      </w:r>
    </w:p>
    <w:p w14:paraId="429AA604" w14:textId="77777777" w:rsidR="00706B27" w:rsidRDefault="00706B27" w:rsidP="00706B27">
      <w:pPr>
        <w:pStyle w:val="FieldText"/>
        <w:ind w:firstLine="1440"/>
      </w:pPr>
    </w:p>
    <w:p w14:paraId="257CE550" w14:textId="2090A019" w:rsidR="003A1956" w:rsidRDefault="00D47302" w:rsidP="00706B27">
      <w:pPr>
        <w:spacing w:before="240" w:after="240"/>
        <w:jc w:val="center"/>
      </w:pPr>
      <w:r>
        <w:pict w14:anchorId="2ED1C2CE">
          <v:shape id="_x0000_i1029" type="#_x0000_t75" style="width:6in;height:7.2pt" o:hrpct="0" o:hralign="center" o:hr="t">
            <v:imagedata r:id="rId8" o:title="BD10290_"/>
          </v:shape>
        </w:pict>
      </w:r>
      <w:bookmarkEnd w:id="21"/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267D8" w14:textId="77777777" w:rsidR="00BF7A25" w:rsidRDefault="00BF7A25">
      <w:r>
        <w:separator/>
      </w:r>
    </w:p>
  </w:endnote>
  <w:endnote w:type="continuationSeparator" w:id="0">
    <w:p w14:paraId="23E874B2" w14:textId="77777777" w:rsidR="00BF7A25" w:rsidRDefault="00BF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0C380" w14:textId="77777777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47302">
      <w:rPr>
        <w:noProof/>
        <w:sz w:val="18"/>
        <w:szCs w:val="18"/>
      </w:rPr>
      <w:t>7/17/2019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2E8C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76AA41C9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7CAAAE22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44053" w14:textId="77777777" w:rsidR="00BF7A25" w:rsidRDefault="00BF7A25">
      <w:r>
        <w:separator/>
      </w:r>
    </w:p>
  </w:footnote>
  <w:footnote w:type="continuationSeparator" w:id="0">
    <w:p w14:paraId="62C42038" w14:textId="77777777" w:rsidR="00BF7A25" w:rsidRDefault="00BF7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4EA3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4FA6BD6C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467EAFDE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06B2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A25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47302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778F5"/>
  <w15:docId w15:val="{780AEDB4-B863-41D6-9BDF-FF856E37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2</cp:revision>
  <cp:lastPrinted>2004-07-12T06:29:00Z</cp:lastPrinted>
  <dcterms:created xsi:type="dcterms:W3CDTF">2019-07-17T02:50:00Z</dcterms:created>
  <dcterms:modified xsi:type="dcterms:W3CDTF">2019-07-17T02:50:00Z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