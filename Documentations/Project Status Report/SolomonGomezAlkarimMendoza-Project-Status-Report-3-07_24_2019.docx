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2F16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6BE924A" wp14:editId="07FF07D7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29B3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27F37D7D" w14:textId="77777777" w:rsidR="00AC1680" w:rsidRDefault="00F02639" w:rsidP="00AC1680">
      <w:pPr>
        <w:spacing w:before="120" w:after="120"/>
        <w:jc w:val="center"/>
      </w:pPr>
      <w:r>
        <w:pict w14:anchorId="5DDC6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4321E67F" w14:textId="2DE9F0D5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A66CDE">
        <w:rPr>
          <w:rFonts w:cs="Arial"/>
          <w:b/>
          <w:sz w:val="22"/>
          <w:szCs w:val="22"/>
        </w:rPr>
        <w:t xml:space="preserve"> </w:t>
      </w:r>
      <w:r w:rsidR="00A66CDE" w:rsidRPr="00A66CDE">
        <w:rPr>
          <w:rFonts w:cs="Arial"/>
          <w:bCs/>
          <w:sz w:val="22"/>
          <w:szCs w:val="22"/>
        </w:rPr>
        <w:t>APC Violation System</w:t>
      </w:r>
      <w:r w:rsidRPr="00A66CDE">
        <w:rPr>
          <w:rFonts w:cs="Arial"/>
          <w:bCs/>
          <w:sz w:val="22"/>
          <w:szCs w:val="22"/>
        </w:rPr>
        <w:tab/>
      </w:r>
    </w:p>
    <w:p w14:paraId="069477EC" w14:textId="6D0D0341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66CDE">
        <w:rPr>
          <w:rFonts w:cs="Arial"/>
          <w:sz w:val="22"/>
          <w:szCs w:val="22"/>
        </w:rPr>
        <w:t xml:space="preserve"> SOCIT</w:t>
      </w:r>
    </w:p>
    <w:p w14:paraId="08C94DCA" w14:textId="182C408D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66CDE" w:rsidRPr="00A66CDE">
        <w:rPr>
          <w:rFonts w:cs="Arial"/>
          <w:sz w:val="22"/>
          <w:szCs w:val="22"/>
        </w:rPr>
        <w:t>CSPROJ2 (Applied Project 2)</w:t>
      </w:r>
    </w:p>
    <w:p w14:paraId="2DB9E293" w14:textId="080EECE8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A66CDE">
        <w:rPr>
          <w:rFonts w:cs="Arial"/>
        </w:rPr>
        <w:t xml:space="preserve"> Updating of Event Table, Updating of Use Case Full Description, Creation of ERD and Creation of Context Diagram</w:t>
      </w:r>
    </w:p>
    <w:p w14:paraId="4F35F0FA" w14:textId="77777777" w:rsidR="00AC1680" w:rsidRDefault="00F02639" w:rsidP="00AC1680">
      <w:pPr>
        <w:spacing w:before="240" w:after="240"/>
        <w:jc w:val="center"/>
      </w:pPr>
      <w:r>
        <w:pict w14:anchorId="6B511FBC">
          <v:shape id="_x0000_i1026" type="#_x0000_t75" style="width:6in;height:7.2pt" o:hrpct="0" o:hralign="center" o:hr="t">
            <v:imagedata r:id="rId8" o:title="BD10290_"/>
          </v:shape>
        </w:pict>
      </w:r>
    </w:p>
    <w:p w14:paraId="636A7CE9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4E291CC3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0746EB89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46C6A808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A66CDE" w:rsidRPr="003557E7" w14:paraId="63826106" w14:textId="77777777" w:rsidTr="00A66CDE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1A414739" w14:textId="47732772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55561C23" w14:textId="27BD0B92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A66CDE" w:rsidRPr="003557E7" w14:paraId="1B988F6D" w14:textId="77777777" w:rsidTr="00A66CDE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1BD11C1E" w14:textId="1A719AA3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Renz Daryl Gomez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403064D1" w14:textId="13461458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System Analyst, Project Researcher and Documenter</w:t>
            </w:r>
          </w:p>
        </w:tc>
      </w:tr>
      <w:tr w:rsidR="00A66CDE" w:rsidRPr="003557E7" w14:paraId="33D254CF" w14:textId="77777777" w:rsidTr="00A66CDE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46C318D9" w14:textId="02871F22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Dody Alkarim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459D04EA" w14:textId="14C20072" w:rsidR="00A66CDE" w:rsidRPr="003557E7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System Analyst, Project Researcher and Documenter</w:t>
            </w:r>
          </w:p>
        </w:tc>
      </w:tr>
      <w:tr w:rsidR="00A66CDE" w:rsidRPr="003557E7" w14:paraId="27D15F7C" w14:textId="77777777" w:rsidTr="00A66CDE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0C7F771C" w14:textId="2648E394" w:rsidR="00A66CDE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Cristian Andrew Mendoza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11092B5E" w14:textId="554F5BD6" w:rsidR="00A66CDE" w:rsidRPr="00D47302" w:rsidRDefault="00A66CDE" w:rsidP="00A66CD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D47302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270C4DD6" w14:textId="77777777" w:rsidR="004C4A05" w:rsidRPr="004656E5" w:rsidRDefault="004C4A05"/>
    <w:p w14:paraId="1E12CCE8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68C268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524BA2A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3AAC516A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7FBC1A6F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6E4F06BD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47398F7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00793EB2" w14:textId="6784AD06" w:rsidR="004C4A05" w:rsidRPr="003557E7" w:rsidRDefault="00A66CD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60" w:type="dxa"/>
          </w:tcPr>
          <w:p w14:paraId="4666D79B" w14:textId="068F000C" w:rsidR="004C4A05" w:rsidRPr="003557E7" w:rsidRDefault="00A66CD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07/23/2019</w:t>
            </w:r>
          </w:p>
        </w:tc>
        <w:tc>
          <w:tcPr>
            <w:tcW w:w="1980" w:type="dxa"/>
          </w:tcPr>
          <w:p w14:paraId="726A1DD6" w14:textId="00B1F552" w:rsidR="004C4A05" w:rsidRPr="003557E7" w:rsidRDefault="00A66CD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  <w:r w:rsidR="008E09CB">
              <w:rPr>
                <w:rFonts w:cs="Arial"/>
                <w:sz w:val="20"/>
              </w:rPr>
              <w:t>/Gomez</w:t>
            </w:r>
            <w:bookmarkStart w:id="16" w:name="_GoBack"/>
            <w:bookmarkEnd w:id="16"/>
          </w:p>
        </w:tc>
        <w:tc>
          <w:tcPr>
            <w:tcW w:w="4140" w:type="dxa"/>
          </w:tcPr>
          <w:p w14:paraId="19A0C1DA" w14:textId="39F58E98" w:rsidR="007845AF" w:rsidRPr="00A66CDE" w:rsidRDefault="00A66CDE" w:rsidP="00A66CDE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Updating of Event Table</w:t>
            </w:r>
          </w:p>
        </w:tc>
      </w:tr>
      <w:tr w:rsidR="007845AF" w:rsidRPr="003557E7" w14:paraId="68C2C2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06412505" w14:textId="476DE8A5" w:rsidR="007845AF" w:rsidRPr="003557E7" w:rsidRDefault="00A66CD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14:paraId="0C35D60F" w14:textId="0632DF06" w:rsidR="007845AF" w:rsidRPr="003557E7" w:rsidRDefault="00A66CD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07/23/2019</w:t>
            </w:r>
          </w:p>
        </w:tc>
        <w:tc>
          <w:tcPr>
            <w:tcW w:w="1980" w:type="dxa"/>
          </w:tcPr>
          <w:p w14:paraId="0861BB7E" w14:textId="4F763C3F" w:rsidR="007845AF" w:rsidRPr="003557E7" w:rsidRDefault="00A66CD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</w:tcPr>
          <w:p w14:paraId="28629389" w14:textId="3F8C65F5" w:rsidR="007845AF" w:rsidRPr="003557E7" w:rsidRDefault="00A66CDE" w:rsidP="00A66CDE">
            <w:pPr>
              <w:pStyle w:val="TableText"/>
              <w:numPr>
                <w:ilvl w:val="0"/>
                <w:numId w:val="6"/>
              </w:numPr>
              <w:tabs>
                <w:tab w:val="clear" w:pos="734"/>
              </w:tabs>
              <w:spacing w:before="20" w:after="60"/>
              <w:ind w:left="240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Updating of Use Case Full Description</w:t>
            </w:r>
          </w:p>
        </w:tc>
      </w:tr>
      <w:tr w:rsidR="00A66CDE" w:rsidRPr="003557E7" w14:paraId="4D7F6ED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0118B3DA" w14:textId="25F4F73C" w:rsidR="00A66CDE" w:rsidRDefault="00A66CD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2BB869A5" w14:textId="667B6988" w:rsidR="00A66CDE" w:rsidRPr="003557E7" w:rsidRDefault="00A66CD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07/23/2019</w:t>
            </w:r>
          </w:p>
        </w:tc>
        <w:tc>
          <w:tcPr>
            <w:tcW w:w="1980" w:type="dxa"/>
          </w:tcPr>
          <w:p w14:paraId="5CB9A24D" w14:textId="7DF42CE9" w:rsidR="00A66CDE" w:rsidRPr="003557E7" w:rsidRDefault="00A66CD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Alkarim</w:t>
            </w:r>
          </w:p>
        </w:tc>
        <w:tc>
          <w:tcPr>
            <w:tcW w:w="4140" w:type="dxa"/>
          </w:tcPr>
          <w:p w14:paraId="589454A0" w14:textId="5C71538C" w:rsidR="00A66CDE" w:rsidRPr="003557E7" w:rsidRDefault="00A66CDE" w:rsidP="00A66CDE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40"/>
              </w:tabs>
              <w:spacing w:before="20" w:after="60"/>
              <w:ind w:hanging="674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Creation of Context Diagram</w:t>
            </w:r>
          </w:p>
        </w:tc>
      </w:tr>
      <w:tr w:rsidR="00F02639" w:rsidRPr="003557E7" w14:paraId="17565F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3C9A8AA4" w14:textId="2D2EAC42" w:rsidR="00F02639" w:rsidRDefault="00F026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14:paraId="0FC588E7" w14:textId="7DFD5129" w:rsidR="00F02639" w:rsidRDefault="00F026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07/24/2019</w:t>
            </w:r>
          </w:p>
        </w:tc>
        <w:tc>
          <w:tcPr>
            <w:tcW w:w="1980" w:type="dxa"/>
          </w:tcPr>
          <w:p w14:paraId="2821B8CC" w14:textId="60E35448" w:rsidR="00F02639" w:rsidRDefault="00F026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Alkarim</w:t>
            </w:r>
          </w:p>
        </w:tc>
        <w:tc>
          <w:tcPr>
            <w:tcW w:w="4140" w:type="dxa"/>
          </w:tcPr>
          <w:p w14:paraId="30BB2A66" w14:textId="67B60A4F" w:rsidR="00F02639" w:rsidRDefault="00F02639" w:rsidP="00A66CDE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40"/>
              </w:tabs>
              <w:spacing w:before="20" w:after="60"/>
              <w:ind w:hanging="674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Updating of Context Diagram</w:t>
            </w:r>
          </w:p>
        </w:tc>
      </w:tr>
      <w:tr w:rsidR="00A66CDE" w:rsidRPr="003557E7" w14:paraId="423AE1F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792DE02E" w14:textId="49E088A5" w:rsidR="00A66CDE" w:rsidRDefault="00A66CD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6FFE3267" w14:textId="4384AF51" w:rsidR="00A66CDE" w:rsidRDefault="00A66CD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07/23/2019</w:t>
            </w:r>
          </w:p>
        </w:tc>
        <w:tc>
          <w:tcPr>
            <w:tcW w:w="1980" w:type="dxa"/>
          </w:tcPr>
          <w:p w14:paraId="05E096A1" w14:textId="6278FCFE" w:rsidR="00A66CDE" w:rsidRDefault="00A66CD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Mendoza</w:t>
            </w:r>
          </w:p>
        </w:tc>
        <w:tc>
          <w:tcPr>
            <w:tcW w:w="4140" w:type="dxa"/>
          </w:tcPr>
          <w:p w14:paraId="13FF3FAF" w14:textId="2A462FB0" w:rsidR="00A66CDE" w:rsidRDefault="00A66CDE" w:rsidP="00A66CDE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40"/>
              </w:tabs>
              <w:spacing w:before="20" w:after="60"/>
              <w:ind w:hanging="674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Creation of ERD</w:t>
            </w:r>
          </w:p>
        </w:tc>
      </w:tr>
    </w:tbl>
    <w:p w14:paraId="12AE04D2" w14:textId="77777777" w:rsidR="007845AF" w:rsidRPr="00BE141E" w:rsidRDefault="007845AF" w:rsidP="007845AF"/>
    <w:p w14:paraId="38FBBA37" w14:textId="77777777" w:rsidR="007845AF" w:rsidRDefault="007845AF" w:rsidP="007845AF"/>
    <w:p w14:paraId="2C23A639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6EACB52B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72AF1201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4152930B" w14:textId="77777777" w:rsidR="00080D2B" w:rsidRDefault="00D30E8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7DFEF61" w14:textId="77777777" w:rsidR="00080D2B" w:rsidRDefault="00D30E8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04EF22AD" w14:textId="77777777" w:rsidR="00080D2B" w:rsidRDefault="00D30E8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11F06E" w14:textId="77777777" w:rsidR="00080D2B" w:rsidRDefault="00D30E8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7C41A4E4" w14:textId="77777777" w:rsidR="00080D2B" w:rsidRDefault="00D30E8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7D5FC579" w14:textId="77777777" w:rsidR="00080D2B" w:rsidRDefault="00D30E8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5E279C88" w14:textId="77777777" w:rsidR="00080D2B" w:rsidRDefault="00D30E8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30ACE4B3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63C3D58C" w14:textId="33C07C06" w:rsidR="003A1956" w:rsidRDefault="006E3C1A" w:rsidP="006E3C1A">
      <w:pPr>
        <w:pStyle w:val="Heading1"/>
        <w:numPr>
          <w:ilvl w:val="0"/>
          <w:numId w:val="0"/>
        </w:numPr>
        <w:spacing w:before="240" w:after="240"/>
        <w:ind w:left="590"/>
      </w:pPr>
      <w:r>
        <w:t xml:space="preserve"> </w:t>
      </w:r>
      <w:r w:rsidR="00F02639">
        <w:pict w14:anchorId="223B507B">
          <v:shape id="_x0000_i1027" type="#_x0000_t75" style="width:6in;height:7.2pt" o:hrpct="0" o:hralign="center" o:hr="t">
            <v:imagedata r:id="rId8" o:title="BD10290_"/>
          </v:shape>
        </w:pict>
      </w:r>
    </w:p>
    <w:p w14:paraId="6AE4582A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7" w:name="_Toc77392558"/>
      <w:r w:rsidRPr="003A1956">
        <w:rPr>
          <w:sz w:val="26"/>
          <w:szCs w:val="26"/>
        </w:rPr>
        <w:t>PROJECT STATUS REPORT TEMPLATE</w:t>
      </w:r>
      <w:bookmarkEnd w:id="17"/>
    </w:p>
    <w:p w14:paraId="0A269756" w14:textId="77777777" w:rsidR="007B0604" w:rsidRDefault="007407E0" w:rsidP="003A1956">
      <w:pPr>
        <w:pStyle w:val="Heading2"/>
        <w:spacing w:before="480" w:after="240"/>
      </w:pPr>
      <w:bookmarkStart w:id="18" w:name="_Toc77392560"/>
      <w:r>
        <w:t>Project Status Report Template</w:t>
      </w:r>
      <w:bookmarkEnd w:id="18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5D575E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05886A01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1305EB5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7BDE139A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11A2EF50" w14:textId="44AEA670" w:rsidR="009435EB" w:rsidRPr="009435EB" w:rsidRDefault="006E3C1A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32C386FC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121E50DC" w14:textId="565DF8D8" w:rsidR="00840033" w:rsidRPr="009435EB" w:rsidRDefault="006E3C1A" w:rsidP="009435EB">
            <w:pPr>
              <w:spacing w:before="40" w:after="40"/>
            </w:pPr>
            <w:r>
              <w:t>07/24/2019</w:t>
            </w:r>
          </w:p>
        </w:tc>
        <w:tc>
          <w:tcPr>
            <w:tcW w:w="3020" w:type="dxa"/>
            <w:vAlign w:val="top"/>
          </w:tcPr>
          <w:p w14:paraId="3010BD32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0D3706A0" w14:textId="5E7E97FC" w:rsidR="00840033" w:rsidRPr="00A951FF" w:rsidRDefault="006E3C1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07/17/2019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07/24/2019</w:t>
            </w:r>
          </w:p>
        </w:tc>
      </w:tr>
      <w:tr w:rsidR="009435EB" w:rsidRPr="00C13EAB" w14:paraId="3562A0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65221975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683787D3" w14:textId="3F0F274E" w:rsidR="009435EB" w:rsidRPr="00C13EAB" w:rsidRDefault="00052DA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We finally have a solid focus on what to do</w:t>
            </w:r>
          </w:p>
        </w:tc>
      </w:tr>
      <w:tr w:rsidR="00F36D60" w:rsidRPr="00C13EAB" w14:paraId="76AFEE2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420B90E4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360C4348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50C251D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49C9BAB5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5B0C8E4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0BBB933D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6F5AB713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F7DFCDF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312A1F6B" w14:textId="77777777" w:rsidTr="00DE62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center"/>
                </w:tcPr>
                <w:p w14:paraId="062E395C" w14:textId="667D8253" w:rsidR="009435EB" w:rsidRPr="00C13EAB" w:rsidRDefault="006E3C1A" w:rsidP="00DE624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</w:t>
                  </w:r>
                </w:p>
              </w:tc>
              <w:tc>
                <w:tcPr>
                  <w:tcW w:w="1250" w:type="dxa"/>
                  <w:vAlign w:val="center"/>
                </w:tcPr>
                <w:p w14:paraId="365B2FCD" w14:textId="75A1B340" w:rsidR="009435EB" w:rsidRDefault="00DE624D" w:rsidP="00DE624D">
                  <w:pPr>
                    <w:spacing w:before="40" w:after="40"/>
                    <w:jc w:val="center"/>
                  </w:pPr>
                  <w:r>
                    <w:t>07/24/2019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634599D9" w14:textId="55A65A63" w:rsidR="009435EB" w:rsidRDefault="00DE624D" w:rsidP="00DE624D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center"/>
                </w:tcPr>
                <w:p w14:paraId="002BF387" w14:textId="77777777" w:rsidR="009435EB" w:rsidRPr="00C13EAB" w:rsidRDefault="005F7DD6" w:rsidP="00DE624D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1883AAB" w14:textId="77777777" w:rsidTr="00DE62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center"/>
                </w:tcPr>
                <w:p w14:paraId="38040724" w14:textId="01AB2AD8" w:rsidR="009435EB" w:rsidRPr="00C13EAB" w:rsidRDefault="006E3C1A" w:rsidP="00DE624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Full Description</w:t>
                  </w:r>
                </w:p>
              </w:tc>
              <w:tc>
                <w:tcPr>
                  <w:tcW w:w="1250" w:type="dxa"/>
                  <w:vAlign w:val="center"/>
                </w:tcPr>
                <w:p w14:paraId="0D92CBF2" w14:textId="2BED6250" w:rsidR="009435EB" w:rsidRDefault="00DE624D" w:rsidP="00DE624D">
                  <w:pPr>
                    <w:spacing w:before="40" w:after="40"/>
                    <w:jc w:val="center"/>
                  </w:pPr>
                  <w:r>
                    <w:t>07/24/2019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53A6AA8D" w14:textId="7246F44D" w:rsidR="009435EB" w:rsidRDefault="00DE624D" w:rsidP="00DE624D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center"/>
                </w:tcPr>
                <w:p w14:paraId="3BE9C06F" w14:textId="7A3D43A1" w:rsidR="009435EB" w:rsidRPr="00C13EAB" w:rsidRDefault="00DE624D" w:rsidP="00DE624D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0B3945C3" w14:textId="77777777" w:rsidTr="00DE62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center"/>
                </w:tcPr>
                <w:p w14:paraId="323F6B84" w14:textId="74A64194" w:rsidR="009435EB" w:rsidRPr="00C13EAB" w:rsidRDefault="006E3C1A" w:rsidP="00DE624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Context Diagram</w:t>
                  </w:r>
                </w:p>
              </w:tc>
              <w:tc>
                <w:tcPr>
                  <w:tcW w:w="1250" w:type="dxa"/>
                  <w:vAlign w:val="center"/>
                </w:tcPr>
                <w:p w14:paraId="460C8609" w14:textId="22E44FA0" w:rsidR="009435EB" w:rsidRDefault="00DE624D" w:rsidP="00DE624D">
                  <w:pPr>
                    <w:spacing w:before="40" w:after="40"/>
                    <w:jc w:val="center"/>
                  </w:pPr>
                  <w:r>
                    <w:t>07/24/2019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697EF45D" w14:textId="4E8F74AB" w:rsidR="009435EB" w:rsidRDefault="00DE624D" w:rsidP="00DE624D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center"/>
                </w:tcPr>
                <w:p w14:paraId="46717F9B" w14:textId="49F030AD" w:rsidR="009435EB" w:rsidRPr="00C13EAB" w:rsidRDefault="00DE624D" w:rsidP="00DE624D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6E3C1A" w:rsidRPr="00C13EAB" w14:paraId="4130912E" w14:textId="77777777" w:rsidTr="00DE624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center"/>
                </w:tcPr>
                <w:p w14:paraId="638567F6" w14:textId="36B25111" w:rsidR="006E3C1A" w:rsidRDefault="006E3C1A" w:rsidP="00DE624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Entity Relationship Diagram</w:t>
                  </w:r>
                </w:p>
              </w:tc>
              <w:tc>
                <w:tcPr>
                  <w:tcW w:w="1250" w:type="dxa"/>
                  <w:vAlign w:val="center"/>
                </w:tcPr>
                <w:p w14:paraId="0FF246A0" w14:textId="7B0A5A1B" w:rsidR="006E3C1A" w:rsidRDefault="00DE624D" w:rsidP="00DE624D">
                  <w:pPr>
                    <w:spacing w:before="40" w:after="40"/>
                    <w:jc w:val="center"/>
                  </w:pPr>
                  <w:r>
                    <w:t>07/24/2019</w:t>
                  </w:r>
                </w:p>
              </w:tc>
              <w:tc>
                <w:tcPr>
                  <w:tcW w:w="1606" w:type="dxa"/>
                  <w:vAlign w:val="center"/>
                </w:tcPr>
                <w:p w14:paraId="5C8C1E12" w14:textId="59B3C941" w:rsidR="006E3C1A" w:rsidRDefault="00DE624D" w:rsidP="00DE624D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center"/>
                </w:tcPr>
                <w:p w14:paraId="066A905A" w14:textId="520186B6" w:rsidR="006E3C1A" w:rsidRDefault="00DE624D" w:rsidP="00DE624D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53A4DC9A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14:paraId="5551FF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5650A284" w14:textId="77777777"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14:paraId="253D294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E777319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7877B6B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2396A318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64FBA6DC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69B0FC1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36655D17" w14:textId="77777777"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14:paraId="1E07BEA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5C3FC29" w14:textId="4D674627" w:rsidR="009435EB" w:rsidRPr="00C13EAB" w:rsidRDefault="00DE624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Updated Event Table</w:t>
                  </w:r>
                </w:p>
              </w:tc>
              <w:tc>
                <w:tcPr>
                  <w:tcW w:w="1250" w:type="dxa"/>
                  <w:vAlign w:val="top"/>
                </w:tcPr>
                <w:p w14:paraId="0AAD89C3" w14:textId="64273E62" w:rsidR="009435EB" w:rsidRDefault="00DE624D" w:rsidP="00CD4105">
                  <w:pPr>
                    <w:spacing w:before="40" w:after="40"/>
                  </w:pPr>
                  <w:r>
                    <w:t>07/25/2019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3E8AC1A6" w14:textId="6A8FC2E7" w:rsidR="009435EB" w:rsidRDefault="00DE624D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C33E5E7" w14:textId="549C3F3F" w:rsidR="009435EB" w:rsidRPr="00C13EAB" w:rsidRDefault="00052DAA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5B82D0A8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2A294676" w14:textId="0FD93B20" w:rsidR="009435EB" w:rsidRPr="00C13EAB" w:rsidRDefault="00DE624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All Diagrams Done</w:t>
                  </w:r>
                </w:p>
              </w:tc>
              <w:tc>
                <w:tcPr>
                  <w:tcW w:w="1250" w:type="dxa"/>
                  <w:vAlign w:val="top"/>
                </w:tcPr>
                <w:p w14:paraId="0C80EF24" w14:textId="7267B9B7" w:rsidR="009435EB" w:rsidRDefault="00DE624D" w:rsidP="00CD4105">
                  <w:pPr>
                    <w:spacing w:before="40" w:after="40"/>
                  </w:pPr>
                  <w:r>
                    <w:t>07/31/2019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4962FC7D" w14:textId="73552B68" w:rsidR="009435EB" w:rsidRDefault="00DE624D" w:rsidP="00CD4105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14:paraId="757D1B07" w14:textId="45022516" w:rsidR="009435EB" w:rsidRPr="00C13EAB" w:rsidRDefault="00DE624D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3535D20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48B9346" w14:textId="03261DA9" w:rsidR="009435EB" w:rsidRPr="00C13EAB" w:rsidRDefault="00DE624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Updating of Prototype</w:t>
                  </w:r>
                </w:p>
              </w:tc>
              <w:tc>
                <w:tcPr>
                  <w:tcW w:w="1250" w:type="dxa"/>
                  <w:vAlign w:val="top"/>
                </w:tcPr>
                <w:p w14:paraId="399DC0E4" w14:textId="6DE8B7CD" w:rsidR="009435EB" w:rsidRDefault="00DE624D" w:rsidP="00CD4105">
                  <w:pPr>
                    <w:spacing w:before="40" w:after="40"/>
                  </w:pPr>
                  <w:r>
                    <w:t>07/31/2019</w:t>
                  </w:r>
                </w:p>
              </w:tc>
              <w:tc>
                <w:tcPr>
                  <w:tcW w:w="1606" w:type="dxa"/>
                  <w:vAlign w:val="top"/>
                </w:tcPr>
                <w:p w14:paraId="73FDCA36" w14:textId="4C4BF593" w:rsidR="009435EB" w:rsidRDefault="00DE624D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14:paraId="6A435C38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6DCC652A" w14:textId="77777777" w:rsidR="00811B77" w:rsidRPr="00C13EAB" w:rsidRDefault="00811B77" w:rsidP="00B34BA9"/>
        </w:tc>
      </w:tr>
    </w:tbl>
    <w:p w14:paraId="6A6EB54C" w14:textId="6A9823A2" w:rsidR="006E3C1A" w:rsidRDefault="006E3C1A" w:rsidP="003A1956">
      <w:pPr>
        <w:spacing w:before="240" w:after="240"/>
        <w:jc w:val="center"/>
      </w:pPr>
    </w:p>
    <w:p w14:paraId="67E58124" w14:textId="1D889220" w:rsidR="006E3C1A" w:rsidRDefault="006E3C1A" w:rsidP="006E3C1A">
      <w:r>
        <w:br w:type="page"/>
      </w:r>
    </w:p>
    <w:p w14:paraId="5528FAA7" w14:textId="2B86B8DD" w:rsidR="003A1956" w:rsidRDefault="00F02639" w:rsidP="003A1956">
      <w:pPr>
        <w:spacing w:before="240" w:after="240"/>
        <w:jc w:val="center"/>
      </w:pPr>
      <w:r>
        <w:lastRenderedPageBreak/>
        <w:pict w14:anchorId="588B48C9">
          <v:shape id="_x0000_i1028" type="#_x0000_t75" style="width:6in;height:7.2pt" o:hrpct="0" o:hralign="center" o:hr="t">
            <v:imagedata r:id="rId8" o:title="BD10290_"/>
          </v:shape>
        </w:pict>
      </w:r>
    </w:p>
    <w:p w14:paraId="2024C0AC" w14:textId="58A16750" w:rsidR="008E1BD5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527953323"/>
      <w:bookmarkStart w:id="20" w:name="_Toc67755745"/>
      <w:bookmarkStart w:id="2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2" w:name="_Toc527953324"/>
      <w:bookmarkEnd w:id="19"/>
      <w:r w:rsidR="00E37DB8" w:rsidRPr="00A951FF">
        <w:rPr>
          <w:sz w:val="26"/>
          <w:szCs w:val="26"/>
        </w:rPr>
        <w:t>PPROVALS</w:t>
      </w:r>
      <w:bookmarkEnd w:id="20"/>
      <w:bookmarkEnd w:id="21"/>
    </w:p>
    <w:p w14:paraId="43053B15" w14:textId="72567EB5" w:rsidR="006E3C1A" w:rsidRDefault="006E3C1A" w:rsidP="006E3C1A"/>
    <w:p w14:paraId="7B47D35F" w14:textId="77777777" w:rsidR="006E3C1A" w:rsidRPr="006E3C1A" w:rsidRDefault="006E3C1A" w:rsidP="006E3C1A"/>
    <w:p w14:paraId="3D003E75" w14:textId="7E7161A0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E3C1A" w:rsidRPr="006E3C1A">
        <w:rPr>
          <w:u w:val="single"/>
        </w:rPr>
        <w:t>John David L. Solomon</w:t>
      </w:r>
    </w:p>
    <w:p w14:paraId="4D68DC47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4AD77E76" w14:textId="0475DC80" w:rsidR="008E1BD5" w:rsidRDefault="008E1BD5" w:rsidP="008E1BD5">
      <w:pPr>
        <w:rPr>
          <w:rFonts w:cs="Arial"/>
        </w:rPr>
      </w:pPr>
    </w:p>
    <w:p w14:paraId="3898CA9B" w14:textId="77777777" w:rsidR="006E3C1A" w:rsidRDefault="006E3C1A" w:rsidP="008E1BD5">
      <w:pPr>
        <w:rPr>
          <w:rFonts w:cs="Arial"/>
        </w:rPr>
      </w:pPr>
    </w:p>
    <w:p w14:paraId="481B5992" w14:textId="195E9D8A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6E3C1A" w:rsidRPr="006E3C1A">
        <w:rPr>
          <w:u w:val="single"/>
        </w:rPr>
        <w:t>Mr. Jojo Castillo</w:t>
      </w:r>
    </w:p>
    <w:p w14:paraId="5C4814AC" w14:textId="7A62C113"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3996005F" w14:textId="6991FEF4" w:rsidR="006E3C1A" w:rsidRDefault="006E3C1A" w:rsidP="008E1BD5">
      <w:pPr>
        <w:pStyle w:val="FieldText"/>
        <w:rPr>
          <w:rFonts w:cs="Arial"/>
        </w:rPr>
      </w:pPr>
    </w:p>
    <w:p w14:paraId="20EECE87" w14:textId="77777777" w:rsidR="006E3C1A" w:rsidRPr="00DE29F6" w:rsidRDefault="006E3C1A" w:rsidP="008E1BD5">
      <w:pPr>
        <w:pStyle w:val="FieldText"/>
        <w:rPr>
          <w:rFonts w:cs="Arial"/>
        </w:rPr>
      </w:pPr>
    </w:p>
    <w:p w14:paraId="544DF422" w14:textId="298189D8" w:rsidR="00963A8A" w:rsidRPr="006E3C1A" w:rsidRDefault="006E3C1A" w:rsidP="00963A8A">
      <w:pPr>
        <w:pStyle w:val="FieldText"/>
        <w:ind w:left="1440"/>
        <w:rPr>
          <w:u w:val="single"/>
        </w:rPr>
      </w:pPr>
      <w:r w:rsidRPr="006E3C1A">
        <w:rPr>
          <w:u w:val="single"/>
        </w:rPr>
        <w:t>Asia Pacific College</w:t>
      </w:r>
    </w:p>
    <w:p w14:paraId="4D9B9A89" w14:textId="77777777" w:rsidR="008E1BD5" w:rsidRDefault="008E1BD5" w:rsidP="008E1BD5">
      <w:pPr>
        <w:pStyle w:val="FieldText"/>
        <w:ind w:firstLine="1440"/>
      </w:pPr>
      <w:r w:rsidRPr="00160B81">
        <w:t>Client Sponsor</w:t>
      </w:r>
    </w:p>
    <w:p w14:paraId="65845FF8" w14:textId="77777777" w:rsidR="00160B81" w:rsidRDefault="00160B81" w:rsidP="00160B81"/>
    <w:p w14:paraId="2262A402" w14:textId="77777777" w:rsidR="003A1956" w:rsidRDefault="00F02639" w:rsidP="003A1956">
      <w:pPr>
        <w:spacing w:before="240" w:after="240"/>
        <w:jc w:val="center"/>
      </w:pPr>
      <w:r>
        <w:pict w14:anchorId="72743982">
          <v:shape id="_x0000_i1029" type="#_x0000_t75" style="width:6in;height:7.2pt" o:hrpct="0" o:hralign="center" o:hr="t">
            <v:imagedata r:id="rId8" o:title="BD10290_"/>
          </v:shape>
        </w:pict>
      </w:r>
    </w:p>
    <w:bookmarkEnd w:id="22"/>
    <w:p w14:paraId="15EB162E" w14:textId="1174ECD4" w:rsidR="003A1956" w:rsidRDefault="003A1956" w:rsidP="006E3C1A"/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9052B" w14:textId="77777777" w:rsidR="00D30E80" w:rsidRDefault="00D30E80">
      <w:r>
        <w:separator/>
      </w:r>
    </w:p>
  </w:endnote>
  <w:endnote w:type="continuationSeparator" w:id="0">
    <w:p w14:paraId="03B94821" w14:textId="77777777" w:rsidR="00D30E80" w:rsidRDefault="00D3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8607A" w14:textId="2DED7624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02639">
      <w:rPr>
        <w:noProof/>
        <w:sz w:val="18"/>
        <w:szCs w:val="18"/>
      </w:rPr>
      <w:t>7/24/2019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6CA51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4CAC73F2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0EE8E1AF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0A352" w14:textId="77777777" w:rsidR="00D30E80" w:rsidRDefault="00D30E80">
      <w:r>
        <w:separator/>
      </w:r>
    </w:p>
  </w:footnote>
  <w:footnote w:type="continuationSeparator" w:id="0">
    <w:p w14:paraId="690DF75C" w14:textId="77777777" w:rsidR="00D30E80" w:rsidRDefault="00D30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B07E1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1C2A23D9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36D62CA4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A"/>
    <w:rsid w:val="0003155D"/>
    <w:rsid w:val="00033DBD"/>
    <w:rsid w:val="0004461F"/>
    <w:rsid w:val="000472CA"/>
    <w:rsid w:val="000508DA"/>
    <w:rsid w:val="00051932"/>
    <w:rsid w:val="00052DAA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3C1A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09CB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66CD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81A18"/>
    <w:rsid w:val="00CB3366"/>
    <w:rsid w:val="00CD4105"/>
    <w:rsid w:val="00CF6029"/>
    <w:rsid w:val="00D0286D"/>
    <w:rsid w:val="00D0658C"/>
    <w:rsid w:val="00D234D0"/>
    <w:rsid w:val="00D30E8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E624D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2639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E3924"/>
  <w15:docId w15:val="{6C38BCFE-FC23-4531-BF78-2452C57B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4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David Solomon</cp:lastModifiedBy>
  <cp:revision>5</cp:revision>
  <cp:lastPrinted>2004-07-12T06:29:00Z</cp:lastPrinted>
  <dcterms:created xsi:type="dcterms:W3CDTF">2019-07-23T13:49:00Z</dcterms:created>
  <dcterms:modified xsi:type="dcterms:W3CDTF">2019-07-23T23:53:00Z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